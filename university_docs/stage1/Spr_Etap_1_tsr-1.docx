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B105" w14:textId="77777777" w:rsidR="001A7836" w:rsidRDefault="001A7836">
      <w:pPr>
        <w:pStyle w:val="TOC1"/>
      </w:pPr>
    </w:p>
    <w:p w14:paraId="5E95F9FC" w14:textId="77777777" w:rsidR="001A7836" w:rsidRDefault="00000000">
      <w:pPr>
        <w:autoSpaceDE w:val="0"/>
        <w:spacing w:after="0" w:line="240" w:lineRule="auto"/>
        <w:jc w:val="center"/>
      </w:pPr>
      <w:r>
        <w:rPr>
          <w:rFonts w:ascii="Times New Roman" w:hAnsi="Times New Roman"/>
          <w:b/>
          <w:sz w:val="36"/>
          <w:szCs w:val="36"/>
        </w:rPr>
        <w:t>Uniwersytet Warmińsko-Mazurski w Olsztynie</w:t>
      </w:r>
    </w:p>
    <w:p w14:paraId="3AA42B6A" w14:textId="77777777" w:rsidR="001A7836" w:rsidRDefault="00000000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7224671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Wydział Matematyki i Informatyki</w:t>
      </w:r>
    </w:p>
    <w:p w14:paraId="08F53B17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E89342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p w14:paraId="6F6623C4" w14:textId="77777777" w:rsidR="001A7836" w:rsidRDefault="001A7836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C76F969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Zespół TSR:</w:t>
      </w:r>
    </w:p>
    <w:p w14:paraId="3B4AF781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Damian Tomczak</w:t>
      </w:r>
    </w:p>
    <w:p w14:paraId="4605D8D8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Dominik Słodkowski</w:t>
      </w:r>
    </w:p>
    <w:p w14:paraId="695CAD29" w14:textId="77777777" w:rsidR="001A7836" w:rsidRPr="00AA5606" w:rsidRDefault="00000000">
      <w:pPr>
        <w:autoSpaceDE w:val="0"/>
        <w:spacing w:after="0" w:line="240" w:lineRule="auto"/>
        <w:jc w:val="center"/>
        <w:rPr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Bartosz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Rybiński</w:t>
      </w:r>
      <w:proofErr w:type="spellEnd"/>
    </w:p>
    <w:p w14:paraId="236BDDCE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p w14:paraId="7C28EE7D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p w14:paraId="49523CA0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2ECB2D8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95F7CF" w14:textId="77777777" w:rsidR="001A7836" w:rsidRPr="00AA5606" w:rsidRDefault="00000000">
      <w:pPr>
        <w:autoSpaceDE w:val="0"/>
        <w:spacing w:after="0"/>
        <w:jc w:val="center"/>
        <w:rPr>
          <w:lang w:val="en-US"/>
        </w:rPr>
      </w:pPr>
      <w:r>
        <w:rPr>
          <w:rFonts w:ascii="Times New Roman" w:hAnsi="Times New Roman"/>
          <w:b/>
          <w:bCs/>
          <w:sz w:val="52"/>
          <w:szCs w:val="52"/>
          <w:lang w:val="en-US"/>
        </w:rPr>
        <w:t>Block-based programming language</w:t>
      </w:r>
    </w:p>
    <w:p w14:paraId="7D50BD67" w14:textId="77777777" w:rsidR="001A7836" w:rsidRDefault="001A7836">
      <w:pPr>
        <w:autoSpaceDE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D7F0657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22FD11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2533744" w14:textId="77777777" w:rsidR="001A7836" w:rsidRDefault="00000000">
      <w:pPr>
        <w:autoSpaceDE w:val="0"/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</w:p>
    <w:p w14:paraId="3D7BE71F" w14:textId="77777777" w:rsidR="001A7836" w:rsidRDefault="00000000">
      <w:pPr>
        <w:autoSpaceDE w:val="0"/>
        <w:spacing w:after="0" w:line="24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</w:p>
    <w:p w14:paraId="555E6BAC" w14:textId="77777777" w:rsidR="001A7836" w:rsidRDefault="00000000">
      <w:pPr>
        <w:autoSpaceDE w:val="0"/>
        <w:spacing w:after="0"/>
        <w:jc w:val="both"/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8"/>
          <w:szCs w:val="28"/>
        </w:rPr>
        <w:t>Praca zaliczeniowa napisana</w:t>
      </w:r>
    </w:p>
    <w:p w14:paraId="22559667" w14:textId="77777777" w:rsidR="001A7836" w:rsidRDefault="00000000">
      <w:pPr>
        <w:autoSpaceDE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napisana pod kierunkiem</w:t>
      </w:r>
    </w:p>
    <w:p w14:paraId="4877BCFE" w14:textId="77777777" w:rsidR="001A7836" w:rsidRDefault="00000000">
      <w:pPr>
        <w:autoSpaceDE w:val="0"/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mgr inż. Tomasza Żmijewskiego </w:t>
      </w:r>
    </w:p>
    <w:p w14:paraId="349A325E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8B0EAD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BEC41C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764808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B616EC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9A4888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DD595B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B9CAA1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9F62C6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9D0911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71A16E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4A9AAD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1CD503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2498CD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06B99A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0B2D93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E03812" w14:textId="77777777" w:rsidR="001A7836" w:rsidRDefault="001A7836">
      <w:pPr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D3D1F3" w14:textId="77777777" w:rsidR="001A7836" w:rsidRDefault="00000000">
      <w:pPr>
        <w:autoSpaceDE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Olsztyn 2022</w:t>
      </w:r>
    </w:p>
    <w:p w14:paraId="4D2A0EB9" w14:textId="77777777" w:rsidR="001A7836" w:rsidRDefault="00000000">
      <w:pPr>
        <w:pStyle w:val="ListParagraph"/>
        <w:numPr>
          <w:ilvl w:val="0"/>
          <w:numId w:val="1"/>
        </w:numPr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lastRenderedPageBreak/>
        <w:t>Opis firmy:</w:t>
      </w:r>
    </w:p>
    <w:p w14:paraId="6183B8EE" w14:textId="77777777" w:rsidR="001A7836" w:rsidRDefault="00000000">
      <w:r>
        <w:rPr>
          <w:rFonts w:cs="Calibri"/>
        </w:rPr>
        <w:t>TSR School jest franczyzodawcą o zasięgu ogólnokrajowym, który swoje placówki ma zlokalizowane w średnio zaludnionych polskich aglomeracjach powyżej 50 tyś mieszkańców. Poza tym nasza firma dostarcza narzędzia do nauczania zdalnego w języku angielskim.</w:t>
      </w:r>
    </w:p>
    <w:p w14:paraId="155A679E" w14:textId="77777777" w:rsidR="001A7836" w:rsidRDefault="00000000">
      <w:r>
        <w:rPr>
          <w:rFonts w:cs="Calibri"/>
        </w:rPr>
        <w:t>Nasze przedsiębiorstwo jest akademią IT z prawie 10-letnim doświadczeniem proponującym nieszablonowane rozwiązania w zakładaniu innowacyjnego biznes w sektorze edukacyjnym. Korzystając z doświadczenia, „know-how”, materiałów edukacyjnych i platform do zarządzania.</w:t>
      </w:r>
    </w:p>
    <w:p w14:paraId="4845D41E" w14:textId="77777777" w:rsidR="001A7836" w:rsidRDefault="00000000">
      <w:r>
        <w:rPr>
          <w:rFonts w:cs="Calibri"/>
        </w:rPr>
        <w:t xml:space="preserve">Główna siedziba firmy zlokalizowana jest w Olsztynie na ulicy Słonecznej 54, 10-561 i otwarta jest w godzinach 8-16 (pomoc telefoniczna dla franczyzobiorców oraz uczniów jest otwarta w godzinach pracy placówki). Rekomendowane jest, aby studenci o pomoc kierowali się bezpośrednio do prowadzącego zajęcia. Preferowana metoda komunikacji ze szkołą odbywa się za pośrednictwem poczty elektronicznej pod adresem </w:t>
      </w:r>
      <w:hyperlink r:id="rId7" w:history="1">
        <w:r>
          <w:rPr>
            <w:rStyle w:val="Hyperlink"/>
            <w:rFonts w:cs="Calibri"/>
            <w:lang w:val="pl"/>
          </w:rPr>
          <w:t>contact@tsr.edu.pl</w:t>
        </w:r>
      </w:hyperlink>
    </w:p>
    <w:p w14:paraId="39E753D2" w14:textId="77777777" w:rsidR="001A7836" w:rsidRDefault="00000000">
      <w:r>
        <w:rPr>
          <w:rFonts w:cs="Calibri"/>
        </w:rPr>
        <w:t xml:space="preserve">Dostarczamy studentom jak i prowadzącym zajęcia bezkonkurencyjne rozwiązania w dziedzinie rozwoju IT. Nasze sztandarowym narzędzie pokrywa zapotrzebowanie dla tych najmłodszych studentów. Narzędzie to jest aplikacją desktopową dla systemu </w:t>
      </w:r>
      <w:proofErr w:type="spellStart"/>
      <w:r>
        <w:rPr>
          <w:rFonts w:cs="Calibri"/>
        </w:rPr>
        <w:t>linux</w:t>
      </w:r>
      <w:proofErr w:type="spellEnd"/>
      <w:r>
        <w:rPr>
          <w:rFonts w:cs="Calibri"/>
        </w:rPr>
        <w:t>, które naucza podopiecznych o programowaniu i umiejętności rozwiązywania problemów, natomiast prowadzącym zajęcia dostarcza możliwość monitorowania osiągnięć podopiecznych.</w:t>
      </w:r>
    </w:p>
    <w:p w14:paraId="7A877FB8" w14:textId="77777777" w:rsidR="001A7836" w:rsidRDefault="00000000">
      <w:r>
        <w:rPr>
          <w:rFonts w:cs="Calibri"/>
        </w:rPr>
        <w:t xml:space="preserve">Studenci korzystający z stacjonarnego programu nauczania wyposażeni są po uruchomieniu sprzętu znajdującego się w placówce szkoły w zainstalowane oprogramowanie do nauki, oraz założone konto studenta przez prowadzącego zajęcia. To samo dotyczy się studentów korzystających z naszego zdalnego programu nauczania – w takim przypadku student powinien samodzielnie lub z pomocą rodzica wyposażyć się w oprogramowanie, które zbudowane powinno być gotowe do pobrania w serwisie </w:t>
      </w:r>
      <w:proofErr w:type="spellStart"/>
      <w:r>
        <w:rPr>
          <w:rFonts w:cs="Calibri"/>
        </w:rPr>
        <w:t>github</w:t>
      </w:r>
      <w:proofErr w:type="spellEnd"/>
      <w:r>
        <w:rPr>
          <w:rFonts w:cs="Calibri"/>
        </w:rPr>
        <w:t xml:space="preserve"> projektu znajdującego się pod adresem </w:t>
      </w:r>
      <w:hyperlink r:id="rId8" w:history="1">
        <w:r>
          <w:rPr>
            <w:rStyle w:val="Hyperlink"/>
            <w:rFonts w:cs="Calibri"/>
          </w:rPr>
          <w:t>https://github.com/damian-tomczak/tsr_15_00</w:t>
        </w:r>
        <w:r>
          <w:rPr>
            <w:rStyle w:val="Hyperlink"/>
          </w:rPr>
          <w:t>/releases</w:t>
        </w:r>
      </w:hyperlink>
      <w:r>
        <w:rPr>
          <w:rFonts w:cs="Calibri"/>
        </w:rPr>
        <w:t>.</w:t>
      </w:r>
    </w:p>
    <w:p w14:paraId="3B3BAD48" w14:textId="77777777" w:rsidR="001A7836" w:rsidRDefault="00000000">
      <w:r>
        <w:rPr>
          <w:rFonts w:cs="Calibri"/>
        </w:rPr>
        <w:t>Po uruchomieniu programu studenta wyposażonego w swoje dane uwierzytelniana wita pulpit nawigacyjny programu (składającego się z pola login hasło oraz przycisku zaloguj), gdzie ma możliwość zalogowania się do platformy, w przypadku problemów z autoryzacją student winien skontaktować się z prowadzącym zajęcia. System dysponuje również możliwością logowania się prowadzącego zajęcia na tych samych zasadach co ucznia.</w:t>
      </w:r>
    </w:p>
    <w:p w14:paraId="7B736B4F" w14:textId="77777777" w:rsidR="001A7836" w:rsidRDefault="00000000">
      <w:pPr>
        <w:rPr>
          <w:rFonts w:cs="Calibri"/>
        </w:rPr>
      </w:pPr>
      <w:r>
        <w:rPr>
          <w:rFonts w:cs="Calibri"/>
        </w:rPr>
        <w:t>Po zalogowaniu użytkownikowi prezentowany jest widok składający się z rankingu, który prezentuje postęp nauki studenta wraz z porównaniem do innych studentów (ranking „po stronie” jest ograniczony do listy numerowanej z danymi podopiecznych). Widok pulpitu nawigacyjnego studenta po zalogowaniu składa się również z zadań do wykonania w postaci wertykalnej listy, której zawartość pobierana jest z bazy dany znajdującej się na serwerze, a do prowadzącego zajęcia należy obowiązek przypisywania zadań dla studenta z poziomu bazy danych albo jego wersji pulpitu nawigacyjnego po zalogowaniu. Prowadzący zajęcia podczas wyboru zadań ma możliwość sugerowania się rekomendowaną listą zadań dostarczanych przez główną siedziby firmy, skorzystać z puli potencjalnych zadań, bądź dodać zadanie samodzielnie. Prowadzący zajęcia po zalogowaniu dysponuje również możliwością dodania studenta na podstawie dostarczonych mu przez główną siedzibę danych.</w:t>
      </w:r>
    </w:p>
    <w:p w14:paraId="15E8B2D5" w14:textId="77777777" w:rsidR="001A7836" w:rsidRDefault="00000000">
      <w:pPr>
        <w:rPr>
          <w:rFonts w:cs="Calibri"/>
        </w:rPr>
      </w:pPr>
      <w:r>
        <w:rPr>
          <w:rFonts w:cs="Calibri"/>
        </w:rPr>
        <w:t>Podczas działania programu, użytkownik ma możliwość dostosowania działania programu do własnych preferencji za pomocą ustawień dostępnych na pasku zadań.</w:t>
      </w:r>
    </w:p>
    <w:p w14:paraId="1B21560B" w14:textId="77777777" w:rsidR="001A7836" w:rsidRDefault="001A7836">
      <w:pPr>
        <w:rPr>
          <w:rFonts w:cs="Calibri"/>
        </w:rPr>
      </w:pPr>
    </w:p>
    <w:p w14:paraId="68EEB478" w14:textId="77777777" w:rsidR="001A7836" w:rsidRDefault="001A7836">
      <w:pPr>
        <w:rPr>
          <w:rFonts w:cs="Calibri"/>
        </w:rPr>
      </w:pPr>
    </w:p>
    <w:p w14:paraId="288E3C95" w14:textId="77777777" w:rsidR="001A7836" w:rsidRDefault="00000000">
      <w:r>
        <w:rPr>
          <w:rFonts w:cs="Calibri"/>
        </w:rPr>
        <w:t xml:space="preserve">Nauka z programem rozpoczyna się po wybraniu zadania </w:t>
      </w:r>
      <w:r>
        <w:t xml:space="preserve">a </w:t>
      </w:r>
      <w:r>
        <w:rPr>
          <w:rFonts w:cs="Calibri"/>
        </w:rPr>
        <w:t>zadaniem ucznia jest osiągnięcie określonego celu przy pewnych zadanych warunkach początkowych. Interfejs użytkownika podczas realizowania zadania podzielony jest na trzy główne części:</w:t>
      </w:r>
    </w:p>
    <w:p w14:paraId="73B6E390" w14:textId="77777777" w:rsidR="001A7836" w:rsidRDefault="00000000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Wertykalną lista bloków dostępnych dla studenta</w:t>
      </w:r>
    </w:p>
    <w:p w14:paraId="4A44F76F" w14:textId="77777777" w:rsidR="001A7836" w:rsidRDefault="00000000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Konsola informującą o wyniku pracy schematu</w:t>
      </w:r>
    </w:p>
    <w:p w14:paraId="52D53B5C" w14:textId="77777777" w:rsidR="001A7836" w:rsidRDefault="00000000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Główną część graficznego interfejsu użytkownika zajmuje tablica na której następuje tworzenie przebiegu pracy schematu</w:t>
      </w:r>
    </w:p>
    <w:p w14:paraId="595310B0" w14:textId="77777777" w:rsidR="001A7836" w:rsidRDefault="00000000">
      <w:pPr>
        <w:rPr>
          <w:rFonts w:cs="Calibri"/>
        </w:rPr>
      </w:pPr>
      <w:r>
        <w:rPr>
          <w:rFonts w:cs="Calibri"/>
        </w:rPr>
        <w:t>O sposobie działania programu decydują bloki, które realizują:</w:t>
      </w:r>
    </w:p>
    <w:p w14:paraId="62B408BA" w14:textId="77777777" w:rsidR="001A7836" w:rsidRDefault="00000000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podstawowe operacje warunkowe</w:t>
      </w:r>
    </w:p>
    <w:p w14:paraId="2FBFAAC7" w14:textId="77777777" w:rsidR="001A7836" w:rsidRDefault="00000000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Funkcja koniunkcji</w:t>
      </w:r>
    </w:p>
    <w:p w14:paraId="67075AA6" w14:textId="77777777" w:rsidR="001A7836" w:rsidRDefault="00000000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Funkcja alternatywy</w:t>
      </w:r>
    </w:p>
    <w:p w14:paraId="202D81A7" w14:textId="77777777" w:rsidR="001A7836" w:rsidRDefault="00000000">
      <w:pPr>
        <w:pStyle w:val="ListParagraph"/>
        <w:numPr>
          <w:ilvl w:val="0"/>
          <w:numId w:val="4"/>
        </w:numPr>
        <w:rPr>
          <w:rFonts w:cs="Calibri"/>
        </w:rPr>
      </w:pPr>
      <w:r>
        <w:rPr>
          <w:rFonts w:cs="Calibri"/>
        </w:rPr>
        <w:t>Funkcja negacji</w:t>
      </w:r>
    </w:p>
    <w:p w14:paraId="0CD39400" w14:textId="77777777" w:rsidR="001A7836" w:rsidRDefault="00000000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podstawowe operacje arytmetyczne</w:t>
      </w:r>
    </w:p>
    <w:p w14:paraId="2BE17D8C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dodawania</w:t>
      </w:r>
    </w:p>
    <w:p w14:paraId="049A2A85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odejmowania</w:t>
      </w:r>
    </w:p>
    <w:p w14:paraId="295DEECF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mnożenia</w:t>
      </w:r>
    </w:p>
    <w:p w14:paraId="139F4169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dzielenia</w:t>
      </w:r>
    </w:p>
    <w:p w14:paraId="5F9D1430" w14:textId="77777777" w:rsidR="001A7836" w:rsidRDefault="00000000">
      <w:pPr>
        <w:pStyle w:val="ListParagraph"/>
        <w:numPr>
          <w:ilvl w:val="1"/>
          <w:numId w:val="3"/>
        </w:numPr>
        <w:rPr>
          <w:rFonts w:cs="Calibri"/>
        </w:rPr>
      </w:pPr>
      <w:r>
        <w:rPr>
          <w:rFonts w:cs="Calibri"/>
        </w:rPr>
        <w:t>operacja reszty z dzielenia</w:t>
      </w:r>
    </w:p>
    <w:p w14:paraId="281C5460" w14:textId="77777777" w:rsidR="001A7836" w:rsidRDefault="00000000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tworzenie zmiennych</w:t>
      </w:r>
    </w:p>
    <w:p w14:paraId="61DD9FAB" w14:textId="77777777" w:rsidR="001A7836" w:rsidRDefault="00000000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pętle warunkowe</w:t>
      </w:r>
    </w:p>
    <w:p w14:paraId="0E435730" w14:textId="77777777" w:rsidR="001A7836" w:rsidRDefault="001A7836">
      <w:pPr>
        <w:ind w:left="360"/>
        <w:rPr>
          <w:rFonts w:cs="Calibri"/>
        </w:rPr>
      </w:pPr>
    </w:p>
    <w:p w14:paraId="48748DC6" w14:textId="77777777" w:rsidR="001A7836" w:rsidRDefault="00000000">
      <w:r>
        <w:rPr>
          <w:rFonts w:cs="Calibri"/>
        </w:rPr>
        <w:t>Wynik działania bloków jest prezentowany studentowi w postaci tekstu na konsoli po dokonaniu wciśnięcia przycisku Startu.</w:t>
      </w:r>
    </w:p>
    <w:p w14:paraId="3A6FCDC1" w14:textId="77777777" w:rsidR="001A7836" w:rsidRDefault="001A7836">
      <w:pPr>
        <w:rPr>
          <w:rFonts w:cs="Calibri"/>
        </w:rPr>
      </w:pPr>
    </w:p>
    <w:p w14:paraId="6E35435F" w14:textId="77777777" w:rsidR="001A7836" w:rsidRDefault="001A7836">
      <w:pPr>
        <w:rPr>
          <w:rFonts w:cs="Calibri"/>
        </w:rPr>
      </w:pPr>
    </w:p>
    <w:p w14:paraId="0C6680B0" w14:textId="77777777" w:rsidR="001A7836" w:rsidRDefault="001A7836">
      <w:pPr>
        <w:rPr>
          <w:rFonts w:cs="Calibri"/>
        </w:rPr>
      </w:pPr>
    </w:p>
    <w:p w14:paraId="53638613" w14:textId="77777777" w:rsidR="001A7836" w:rsidRDefault="001A7836">
      <w:pPr>
        <w:rPr>
          <w:rFonts w:cs="Calibri"/>
        </w:rPr>
      </w:pPr>
    </w:p>
    <w:p w14:paraId="2C1B7234" w14:textId="77777777" w:rsidR="001A7836" w:rsidRDefault="001A7836">
      <w:pPr>
        <w:rPr>
          <w:rFonts w:cs="Calibri"/>
        </w:rPr>
      </w:pPr>
    </w:p>
    <w:p w14:paraId="33F8EC90" w14:textId="77777777" w:rsidR="001A7836" w:rsidRDefault="001A7836">
      <w:pPr>
        <w:rPr>
          <w:rFonts w:cs="Calibri"/>
        </w:rPr>
      </w:pPr>
    </w:p>
    <w:p w14:paraId="6F982893" w14:textId="77777777" w:rsidR="001A7836" w:rsidRDefault="001A7836">
      <w:pPr>
        <w:rPr>
          <w:rFonts w:cs="Calibri"/>
        </w:rPr>
      </w:pPr>
    </w:p>
    <w:p w14:paraId="3B598E8E" w14:textId="77777777" w:rsidR="001A7836" w:rsidRDefault="001A7836">
      <w:pPr>
        <w:rPr>
          <w:rFonts w:cs="Calibri"/>
        </w:rPr>
      </w:pPr>
    </w:p>
    <w:p w14:paraId="75BEC0DD" w14:textId="77777777" w:rsidR="001A7836" w:rsidRDefault="001A7836">
      <w:pPr>
        <w:rPr>
          <w:rFonts w:cs="Calibri"/>
        </w:rPr>
      </w:pPr>
    </w:p>
    <w:p w14:paraId="31F9D1FA" w14:textId="77777777" w:rsidR="001A7836" w:rsidRDefault="001A7836">
      <w:pPr>
        <w:rPr>
          <w:rFonts w:cs="Calibri"/>
        </w:rPr>
      </w:pPr>
    </w:p>
    <w:p w14:paraId="57F928AE" w14:textId="77777777" w:rsidR="001A7836" w:rsidRDefault="001A7836">
      <w:pPr>
        <w:rPr>
          <w:rFonts w:cs="Calibri"/>
        </w:rPr>
      </w:pPr>
    </w:p>
    <w:p w14:paraId="0C9A7248" w14:textId="1FD3A5AA" w:rsidR="001A7836" w:rsidRDefault="001A7836">
      <w:pPr>
        <w:rPr>
          <w:rFonts w:cs="Calibri"/>
          <w:b/>
          <w:bCs/>
        </w:rPr>
      </w:pPr>
    </w:p>
    <w:p w14:paraId="158739E3" w14:textId="77777777" w:rsidR="00AA5606" w:rsidRPr="00AA5606" w:rsidRDefault="00AA5606">
      <w:pPr>
        <w:rPr>
          <w:rFonts w:cs="Calibri"/>
          <w:b/>
          <w:bCs/>
        </w:rPr>
      </w:pPr>
    </w:p>
    <w:p w14:paraId="1C1EEA2F" w14:textId="12173833" w:rsidR="001A7836" w:rsidRPr="00AA5606" w:rsidRDefault="00000000" w:rsidP="00AA5606">
      <w:pPr>
        <w:jc w:val="center"/>
        <w:rPr>
          <w:rFonts w:cs="Calibri"/>
          <w:b/>
          <w:bCs/>
        </w:rPr>
      </w:pPr>
      <w:r w:rsidRPr="00AA5606">
        <w:rPr>
          <w:rFonts w:cs="Calibri"/>
          <w:b/>
          <w:bCs/>
        </w:rPr>
        <w:lastRenderedPageBreak/>
        <w:t>Słownik Pojęć</w:t>
      </w:r>
    </w:p>
    <w:p w14:paraId="690ABF20" w14:textId="77777777" w:rsidR="001A7836" w:rsidRDefault="001A7836">
      <w:pPr>
        <w:rPr>
          <w:rFonts w:cs="Calibri"/>
        </w:rPr>
      </w:pPr>
    </w:p>
    <w:p w14:paraId="5C53155A" w14:textId="77777777" w:rsidR="001A7836" w:rsidRDefault="00000000">
      <w:pPr>
        <w:rPr>
          <w:rFonts w:cs="Calibri"/>
        </w:rPr>
      </w:pPr>
      <w:r>
        <w:rPr>
          <w:rFonts w:cs="Calibri"/>
        </w:rPr>
        <w:t>Użytkownik = Osoba korzystająca z systemu zapisana w bazie danych, posiada login i hasło.</w:t>
      </w:r>
    </w:p>
    <w:p w14:paraId="7A66F8A8" w14:textId="77777777" w:rsidR="001A7836" w:rsidRDefault="00000000">
      <w:pPr>
        <w:rPr>
          <w:rFonts w:cs="Calibri"/>
        </w:rPr>
      </w:pPr>
      <w:r>
        <w:rPr>
          <w:rFonts w:cs="Calibri"/>
        </w:rPr>
        <w:t>Student = Użytkownik zapisany w rankingu posiadający możliwość budowania schematów oraz wybierania i rozwiązywania przydzielonych zadań.</w:t>
      </w:r>
    </w:p>
    <w:p w14:paraId="5B5E3280" w14:textId="77777777" w:rsidR="001A7836" w:rsidRDefault="00000000">
      <w:pPr>
        <w:rPr>
          <w:rFonts w:cs="Calibri"/>
        </w:rPr>
      </w:pPr>
      <w:r>
        <w:rPr>
          <w:rFonts w:cs="Calibri"/>
        </w:rPr>
        <w:t>Prowadzący zajęcia = Użytkownik posiadający możliwość dodania studenta oraz przydzielania zadań dla studentów, mający dostęp do schematów studentów.</w:t>
      </w:r>
    </w:p>
    <w:p w14:paraId="47C440E0" w14:textId="77777777" w:rsidR="001A7836" w:rsidRDefault="00000000">
      <w:pPr>
        <w:rPr>
          <w:rFonts w:cs="Calibri"/>
        </w:rPr>
      </w:pPr>
      <w:r>
        <w:rPr>
          <w:rFonts w:cs="Calibri"/>
        </w:rPr>
        <w:t>Blok = Podstawowa część schematu, mogąca realizować tworzenie i zmianę zmiennych, operacje warunkowe i arytmetyczne oraz pętle warunkowe, mogący wchodzić z interakcję z innymi blokami.</w:t>
      </w:r>
    </w:p>
    <w:p w14:paraId="4EF9AC30" w14:textId="77777777" w:rsidR="001A7836" w:rsidRDefault="00000000">
      <w:pPr>
        <w:rPr>
          <w:rFonts w:cs="Calibri"/>
        </w:rPr>
      </w:pPr>
      <w:r>
        <w:rPr>
          <w:rFonts w:cs="Calibri"/>
        </w:rPr>
        <w:t>Schemat = Algorytm stworzony za pomocą bloków i relacji między nimi, którego wynik wypisywany jest na konsole.</w:t>
      </w:r>
    </w:p>
    <w:p w14:paraId="5B4F8CF8" w14:textId="77777777" w:rsidR="001A7836" w:rsidRDefault="00000000">
      <w:pPr>
        <w:rPr>
          <w:rFonts w:cs="Calibri"/>
        </w:rPr>
      </w:pPr>
      <w:r>
        <w:rPr>
          <w:rFonts w:cs="Calibri"/>
        </w:rPr>
        <w:t>Ranking = Lista prezentująca postęp nauki studenta z porównaniem do innych studentów, na podstawie ukończenia zadań dla nich przydzielonych.</w:t>
      </w:r>
    </w:p>
    <w:p w14:paraId="15DFF6A4" w14:textId="77777777" w:rsidR="001A7836" w:rsidRDefault="00000000">
      <w:pPr>
        <w:rPr>
          <w:rFonts w:cs="Calibri"/>
        </w:rPr>
      </w:pPr>
      <w:r>
        <w:rPr>
          <w:rFonts w:cs="Calibri"/>
        </w:rPr>
        <w:t>Zadanie = Przydzielony przez prowadzącego zajęcia problem algorytmiczny, który jest rozwiązywany budując schemat.</w:t>
      </w:r>
    </w:p>
    <w:p w14:paraId="4C059E4F" w14:textId="77777777" w:rsidR="001A7836" w:rsidRDefault="00000000">
      <w:pPr>
        <w:rPr>
          <w:rFonts w:cs="Calibri"/>
        </w:rPr>
      </w:pPr>
      <w:r>
        <w:rPr>
          <w:rFonts w:cs="Calibri"/>
        </w:rPr>
        <w:t>Konsola = Standardowe wyjście tekstowe w dostępnym systemie, na którym wyświetlane są wyniki działania schematu.</w:t>
      </w:r>
    </w:p>
    <w:p w14:paraId="0E972767" w14:textId="77777777" w:rsidR="001A7836" w:rsidRDefault="001A7836">
      <w:pPr>
        <w:rPr>
          <w:rFonts w:cs="Calibri"/>
        </w:rPr>
      </w:pPr>
    </w:p>
    <w:p w14:paraId="57CF40B5" w14:textId="77777777" w:rsidR="001A7836" w:rsidRDefault="001A7836">
      <w:pPr>
        <w:rPr>
          <w:rFonts w:cs="Calibri"/>
        </w:rPr>
      </w:pPr>
    </w:p>
    <w:p w14:paraId="44F232A0" w14:textId="77777777" w:rsidR="001A7836" w:rsidRDefault="001A7836">
      <w:pPr>
        <w:rPr>
          <w:rFonts w:cs="Calibri"/>
        </w:rPr>
      </w:pPr>
    </w:p>
    <w:p w14:paraId="1A8CF9EC" w14:textId="77777777" w:rsidR="001A7836" w:rsidRDefault="001A7836">
      <w:pPr>
        <w:rPr>
          <w:rFonts w:cs="Calibri"/>
        </w:rPr>
      </w:pPr>
    </w:p>
    <w:p w14:paraId="2D5C8563" w14:textId="77777777" w:rsidR="001A7836" w:rsidRDefault="001A7836">
      <w:pPr>
        <w:rPr>
          <w:rFonts w:cs="Calibri"/>
        </w:rPr>
      </w:pPr>
    </w:p>
    <w:p w14:paraId="5175F8B6" w14:textId="77777777" w:rsidR="001A7836" w:rsidRDefault="001A7836">
      <w:pPr>
        <w:rPr>
          <w:rFonts w:cs="Calibri"/>
        </w:rPr>
      </w:pPr>
    </w:p>
    <w:p w14:paraId="35D33E7A" w14:textId="77777777" w:rsidR="001A7836" w:rsidRDefault="001A7836">
      <w:pPr>
        <w:rPr>
          <w:rFonts w:cs="Calibri"/>
        </w:rPr>
      </w:pPr>
    </w:p>
    <w:p w14:paraId="0410986E" w14:textId="77777777" w:rsidR="001A7836" w:rsidRDefault="001A7836">
      <w:pPr>
        <w:rPr>
          <w:rFonts w:cs="Calibri"/>
        </w:rPr>
      </w:pPr>
    </w:p>
    <w:p w14:paraId="0BB459BA" w14:textId="77777777" w:rsidR="001A7836" w:rsidRDefault="001A7836">
      <w:pPr>
        <w:rPr>
          <w:rFonts w:cs="Calibri"/>
        </w:rPr>
      </w:pPr>
    </w:p>
    <w:p w14:paraId="20E2FD07" w14:textId="77777777" w:rsidR="001A7836" w:rsidRDefault="001A7836">
      <w:pPr>
        <w:rPr>
          <w:rFonts w:cs="Calibri"/>
        </w:rPr>
      </w:pPr>
    </w:p>
    <w:p w14:paraId="3F11C1D2" w14:textId="77777777" w:rsidR="001A7836" w:rsidRDefault="001A7836">
      <w:pPr>
        <w:rPr>
          <w:rFonts w:cs="Calibri"/>
        </w:rPr>
      </w:pPr>
    </w:p>
    <w:p w14:paraId="27456BAF" w14:textId="77777777" w:rsidR="001A7836" w:rsidRDefault="001A7836">
      <w:pPr>
        <w:rPr>
          <w:rFonts w:cs="Calibri"/>
        </w:rPr>
      </w:pPr>
    </w:p>
    <w:p w14:paraId="2D40DC9C" w14:textId="77777777" w:rsidR="001A7836" w:rsidRDefault="001A7836">
      <w:pPr>
        <w:rPr>
          <w:rFonts w:cs="Calibri"/>
        </w:rPr>
      </w:pPr>
    </w:p>
    <w:p w14:paraId="2C5C23D1" w14:textId="77777777" w:rsidR="001A7836" w:rsidRDefault="001A7836">
      <w:pPr>
        <w:rPr>
          <w:rFonts w:cs="Calibri"/>
        </w:rPr>
      </w:pPr>
    </w:p>
    <w:p w14:paraId="65D6C5EA" w14:textId="77777777" w:rsidR="001A7836" w:rsidRDefault="001A7836">
      <w:pPr>
        <w:rPr>
          <w:rFonts w:cs="Calibri"/>
        </w:rPr>
      </w:pPr>
    </w:p>
    <w:p w14:paraId="7B739CAA" w14:textId="77777777" w:rsidR="001A7836" w:rsidRDefault="001A7836"/>
    <w:p w14:paraId="1D4E0CDD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lastRenderedPageBreak/>
        <w:t>Organizacja – TSR/TSR School zwany również franczyzodawca zajmujący się organizacją usług w dziedzinie edukacji w branży IT</w:t>
      </w:r>
    </w:p>
    <w:p w14:paraId="56502B5D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Otoczenie organizacji – firmy rekrutujące specjalistów IT, inne szkoły programowania</w:t>
      </w:r>
    </w:p>
    <w:p w14:paraId="5C9C67A6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proofErr w:type="spellStart"/>
      <w:r>
        <w:rPr>
          <w:rFonts w:cs="Calibri"/>
        </w:rPr>
        <w:t>Intersariusze</w:t>
      </w:r>
      <w:proofErr w:type="spellEnd"/>
      <w:r>
        <w:rPr>
          <w:rFonts w:cs="Calibri"/>
        </w:rPr>
        <w:t xml:space="preserve"> organizacji - dzieci i nastolatkowie, </w:t>
      </w:r>
      <w:proofErr w:type="spellStart"/>
      <w:r>
        <w:rPr>
          <w:rFonts w:cs="Calibri"/>
        </w:rPr>
        <w:t>human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reasources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teams</w:t>
      </w:r>
      <w:proofErr w:type="spellEnd"/>
    </w:p>
    <w:p w14:paraId="7741357A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Dziedzina problemowa – nowoczesne technologie</w:t>
      </w:r>
    </w:p>
    <w:p w14:paraId="1BAD71EC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proofErr w:type="spellStart"/>
      <w:r>
        <w:rPr>
          <w:rFonts w:cs="Calibri"/>
        </w:rPr>
        <w:t>Intersariusze</w:t>
      </w:r>
      <w:proofErr w:type="spellEnd"/>
      <w:r>
        <w:rPr>
          <w:rFonts w:cs="Calibri"/>
        </w:rPr>
        <w:t xml:space="preserve"> dziedziny problemowej  - firmy technologiczne</w:t>
      </w:r>
    </w:p>
    <w:p w14:paraId="67F83416" w14:textId="77777777" w:rsidR="001A7836" w:rsidRDefault="00000000">
      <w:pPr>
        <w:pStyle w:val="ListParagraph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 xml:space="preserve">Pracownicy biznesowi – </w:t>
      </w:r>
      <w:proofErr w:type="spellStart"/>
      <w:r>
        <w:rPr>
          <w:rFonts w:cs="Calibri"/>
        </w:rPr>
        <w:t>headquarter</w:t>
      </w:r>
      <w:proofErr w:type="spellEnd"/>
      <w:r>
        <w:rPr>
          <w:rFonts w:cs="Calibri"/>
        </w:rPr>
        <w:t xml:space="preserve"> firmy, firmy rekrutujące specjalistów IT</w:t>
      </w:r>
    </w:p>
    <w:p w14:paraId="37F32987" w14:textId="77777777" w:rsidR="001A7836" w:rsidRDefault="00000000">
      <w:r>
        <w:rPr>
          <w:rFonts w:cs="Calibri"/>
        </w:rPr>
        <w:t xml:space="preserve"> </w:t>
      </w:r>
    </w:p>
    <w:p w14:paraId="068CEB5A" w14:textId="77777777" w:rsidR="001A7836" w:rsidRDefault="00000000">
      <w:r>
        <w:rPr>
          <w:rFonts w:cs="Calibri"/>
          <w:sz w:val="32"/>
          <w:szCs w:val="32"/>
        </w:rPr>
        <w:t>Zakres organizacji, dziedziny problemowej, aktorzy</w:t>
      </w:r>
    </w:p>
    <w:p w14:paraId="672D7DDC" w14:textId="77777777" w:rsidR="001A7836" w:rsidRDefault="00000000">
      <w:r>
        <w:rPr>
          <w:rFonts w:cs="Calibri"/>
        </w:rPr>
        <w:t>Firma TSR School</w:t>
      </w:r>
    </w:p>
    <w:p w14:paraId="57425A88" w14:textId="77777777" w:rsidR="001A7836" w:rsidRDefault="00000000">
      <w:r>
        <w:rPr>
          <w:rFonts w:cs="Calibri"/>
          <w:u w:val="single"/>
        </w:rPr>
        <w:t>Organizacja</w:t>
      </w:r>
      <w:r>
        <w:rPr>
          <w:rFonts w:cs="Calibri"/>
        </w:rPr>
        <w:t xml:space="preserve"> = cała firma</w:t>
      </w:r>
    </w:p>
    <w:p w14:paraId="2797E5AE" w14:textId="77777777" w:rsidR="001A7836" w:rsidRDefault="00000000">
      <w:r>
        <w:rPr>
          <w:rFonts w:cs="Calibri"/>
          <w:u w:val="single"/>
        </w:rPr>
        <w:t>Struktura firmy</w:t>
      </w:r>
      <w:r>
        <w:rPr>
          <w:rFonts w:cs="Calibri"/>
        </w:rPr>
        <w:t xml:space="preserve"> = prowadzący zajęcia, placówka dydaktyczna, główna siedziba firmy</w:t>
      </w:r>
    </w:p>
    <w:p w14:paraId="095308A0" w14:textId="77777777" w:rsidR="001A7836" w:rsidRDefault="00000000">
      <w:r>
        <w:rPr>
          <w:rFonts w:cs="Calibri"/>
          <w:u w:val="single"/>
        </w:rPr>
        <w:t>Dziedzina problemowa</w:t>
      </w:r>
      <w:r>
        <w:rPr>
          <w:rFonts w:cs="Calibri"/>
        </w:rPr>
        <w:t xml:space="preserve"> : prowadzenie zajęć, nauka programowania i problem </w:t>
      </w:r>
      <w:proofErr w:type="spellStart"/>
      <w:r>
        <w:rPr>
          <w:rFonts w:cs="Calibri"/>
        </w:rPr>
        <w:t>solving</w:t>
      </w:r>
      <w:proofErr w:type="spellEnd"/>
    </w:p>
    <w:p w14:paraId="517E8F62" w14:textId="77777777" w:rsidR="001A7836" w:rsidRDefault="00000000">
      <w:r>
        <w:rPr>
          <w:rFonts w:cs="Calibri"/>
          <w:u w:val="single"/>
        </w:rPr>
        <w:t>Aktorzy biznesowi</w:t>
      </w:r>
      <w:r>
        <w:rPr>
          <w:rFonts w:cs="Calibri"/>
        </w:rPr>
        <w:t>: student, nowy student</w:t>
      </w:r>
    </w:p>
    <w:p w14:paraId="7F4F7159" w14:textId="77777777" w:rsidR="001A7836" w:rsidRDefault="00000000">
      <w:r>
        <w:rPr>
          <w:rFonts w:cs="Calibri"/>
          <w:u w:val="single"/>
        </w:rPr>
        <w:t>Pracownicy biznesowi</w:t>
      </w:r>
      <w:r>
        <w:rPr>
          <w:rFonts w:cs="Calibri"/>
        </w:rPr>
        <w:t>: prowadzący zajęcia</w:t>
      </w:r>
    </w:p>
    <w:p w14:paraId="25BC5FDD" w14:textId="77777777" w:rsidR="001A7836" w:rsidRDefault="00000000">
      <w:r>
        <w:rPr>
          <w:rFonts w:cs="Calibri"/>
        </w:rPr>
        <w:t>PU:</w:t>
      </w:r>
    </w:p>
    <w:p w14:paraId="46B676EE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Utwórz studenta</w:t>
      </w:r>
      <w:r>
        <w:rPr>
          <w:rFonts w:cs="Calibri"/>
        </w:rPr>
        <w:t xml:space="preserve"> -&gt; Administrowanie systemem</w:t>
      </w:r>
    </w:p>
    <w:p w14:paraId="60FD538A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Przydziel zadanie</w:t>
      </w:r>
      <w:r>
        <w:rPr>
          <w:rFonts w:cs="Calibri"/>
        </w:rPr>
        <w:t xml:space="preserve"> -&gt; Administrowanie systemem</w:t>
      </w:r>
    </w:p>
    <w:p w14:paraId="717AAF1E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Autoryzuj użytkownika</w:t>
      </w:r>
      <w:r>
        <w:rPr>
          <w:rFonts w:cs="Calibri"/>
        </w:rPr>
        <w:t xml:space="preserve"> -&gt; Autoryzowanie</w:t>
      </w:r>
    </w:p>
    <w:p w14:paraId="0A9D17E0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Wybierz zadanie</w:t>
      </w:r>
      <w:r>
        <w:rPr>
          <w:rFonts w:cs="Calibri"/>
        </w:rPr>
        <w:t xml:space="preserve"> -&gt; Nauka w programie</w:t>
      </w:r>
    </w:p>
    <w:p w14:paraId="47A99729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Buduj program</w:t>
      </w:r>
      <w:r>
        <w:rPr>
          <w:rFonts w:cs="Calibri"/>
        </w:rPr>
        <w:t xml:space="preserve"> -&gt; Nauka w programie</w:t>
      </w:r>
    </w:p>
    <w:p w14:paraId="5018CEDE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Kompiluj program</w:t>
      </w:r>
      <w:r>
        <w:rPr>
          <w:rFonts w:cs="Calibri"/>
        </w:rPr>
        <w:t xml:space="preserve"> -&gt; Nauka w programie</w:t>
      </w:r>
    </w:p>
    <w:p w14:paraId="62C505B8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Oceń zadanie</w:t>
      </w:r>
      <w:r>
        <w:rPr>
          <w:rFonts w:cs="Calibri"/>
        </w:rPr>
        <w:t xml:space="preserve"> -&gt; Ranking</w:t>
      </w:r>
    </w:p>
    <w:p w14:paraId="3B795356" w14:textId="77777777" w:rsidR="001A7836" w:rsidRDefault="00000000">
      <w:r>
        <w:rPr>
          <w:rFonts w:cs="Calibri"/>
        </w:rPr>
        <w:t xml:space="preserve">- </w:t>
      </w:r>
      <w:r>
        <w:rPr>
          <w:rFonts w:cs="Calibri"/>
          <w:strike/>
        </w:rPr>
        <w:t>Dostosuj program</w:t>
      </w:r>
      <w:r>
        <w:rPr>
          <w:rFonts w:cs="Calibri"/>
        </w:rPr>
        <w:t xml:space="preserve"> -&gt; Nauka w programie</w:t>
      </w:r>
    </w:p>
    <w:p w14:paraId="387EEEDF" w14:textId="77777777" w:rsidR="001A7836" w:rsidRDefault="00000000">
      <w:r>
        <w:rPr>
          <w:rFonts w:cs="Calibri"/>
          <w:u w:val="single"/>
        </w:rPr>
        <w:t>Aktorzy biznesowi</w:t>
      </w:r>
      <w:r>
        <w:rPr>
          <w:rFonts w:cs="Calibri"/>
        </w:rPr>
        <w:t xml:space="preserve">: student, </w:t>
      </w:r>
      <w:r>
        <w:rPr>
          <w:rFonts w:cs="Calibri"/>
          <w:strike/>
        </w:rPr>
        <w:t>nowy student</w:t>
      </w:r>
    </w:p>
    <w:p w14:paraId="789EB8AD" w14:textId="77777777" w:rsidR="001A7836" w:rsidRDefault="00000000">
      <w:r>
        <w:rPr>
          <w:rFonts w:cs="Calibri"/>
          <w:u w:val="single"/>
        </w:rPr>
        <w:t>Pracownicy biznesowi</w:t>
      </w:r>
      <w:r>
        <w:rPr>
          <w:rFonts w:cs="Calibri"/>
        </w:rPr>
        <w:t>: prowadzący zajęcia</w:t>
      </w:r>
    </w:p>
    <w:p w14:paraId="7C1FB29D" w14:textId="77777777" w:rsidR="001A7836" w:rsidRDefault="00000000">
      <w:r>
        <w:rPr>
          <w:rFonts w:cs="Calibri"/>
        </w:rPr>
        <w:t>PU:</w:t>
      </w:r>
    </w:p>
    <w:p w14:paraId="67143548" w14:textId="77777777" w:rsidR="001A7836" w:rsidRDefault="00000000">
      <w:pPr>
        <w:rPr>
          <w:rFonts w:cs="Calibri"/>
        </w:rPr>
      </w:pPr>
      <w:r>
        <w:rPr>
          <w:rFonts w:cs="Calibri"/>
        </w:rPr>
        <w:t>- Administrowanie systemem</w:t>
      </w:r>
    </w:p>
    <w:p w14:paraId="0D4CFBED" w14:textId="77777777" w:rsidR="001A7836" w:rsidRDefault="00000000">
      <w:pPr>
        <w:rPr>
          <w:rFonts w:cs="Calibri"/>
        </w:rPr>
      </w:pPr>
      <w:r>
        <w:rPr>
          <w:rFonts w:cs="Calibri"/>
        </w:rPr>
        <w:t>- Ranking</w:t>
      </w:r>
    </w:p>
    <w:p w14:paraId="5D6974BC" w14:textId="77777777" w:rsidR="001A7836" w:rsidRDefault="00000000">
      <w:pPr>
        <w:rPr>
          <w:rFonts w:cs="Calibri"/>
        </w:rPr>
      </w:pPr>
      <w:r>
        <w:rPr>
          <w:rFonts w:cs="Calibri"/>
        </w:rPr>
        <w:t>- Nauka w programie</w:t>
      </w:r>
    </w:p>
    <w:p w14:paraId="31B02EA2" w14:textId="77777777" w:rsidR="001A7836" w:rsidRDefault="00000000">
      <w:r>
        <w:rPr>
          <w:rFonts w:cs="Calibri"/>
          <w:u w:val="single"/>
        </w:rPr>
        <w:t>Aktorzy biznesowi</w:t>
      </w:r>
      <w:r>
        <w:rPr>
          <w:rFonts w:cs="Calibri"/>
        </w:rPr>
        <w:t>: student</w:t>
      </w:r>
    </w:p>
    <w:p w14:paraId="4EF9CAA0" w14:textId="77777777" w:rsidR="001A7836" w:rsidRDefault="00000000">
      <w:r>
        <w:rPr>
          <w:rFonts w:cs="Calibri"/>
          <w:u w:val="single"/>
        </w:rPr>
        <w:t>Pracownicy biznesowi</w:t>
      </w:r>
      <w:r>
        <w:rPr>
          <w:rFonts w:cs="Calibri"/>
        </w:rPr>
        <w:t>: prowadzący zajęcia</w:t>
      </w:r>
    </w:p>
    <w:p w14:paraId="5FDF4ACB" w14:textId="77777777" w:rsidR="001A7836" w:rsidRDefault="00000000" w:rsidP="00AA5606">
      <w:pPr>
        <w:pStyle w:val="ListParagraph"/>
        <w:jc w:val="center"/>
      </w:pPr>
      <w:r>
        <w:rPr>
          <w:rFonts w:cs="Calibri"/>
          <w:b/>
          <w:bCs/>
          <w:sz w:val="36"/>
          <w:szCs w:val="36"/>
        </w:rPr>
        <w:lastRenderedPageBreak/>
        <w:t>Biznesowy Diagram Przypadków Użycia</w:t>
      </w:r>
    </w:p>
    <w:p w14:paraId="14453274" w14:textId="77777777" w:rsidR="001A7836" w:rsidRDefault="00000000">
      <w:r>
        <w:rPr>
          <w:noProof/>
        </w:rPr>
        <w:drawing>
          <wp:inline distT="0" distB="0" distL="0" distR="0" wp14:anchorId="67483111" wp14:editId="578F59D4">
            <wp:extent cx="5081265" cy="2931502"/>
            <wp:effectExtent l="0" t="0" r="5085" b="2198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265" cy="29315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DAD446A" w14:textId="77777777" w:rsidR="001A7836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Aktorzy</w:t>
      </w:r>
    </w:p>
    <w:p w14:paraId="3B2659CB" w14:textId="77777777" w:rsidR="001A7836" w:rsidRDefault="00000000">
      <w:pPr>
        <w:pStyle w:val="ListParagraph"/>
        <w:numPr>
          <w:ilvl w:val="0"/>
          <w:numId w:val="6"/>
        </w:numPr>
      </w:pPr>
      <w:r>
        <w:rPr>
          <w:rFonts w:cs="Calibri"/>
        </w:rPr>
        <w:t>Student</w:t>
      </w:r>
    </w:p>
    <w:p w14:paraId="494F9EEE" w14:textId="77777777" w:rsidR="001A7836" w:rsidRDefault="00000000">
      <w:pPr>
        <w:pStyle w:val="ListParagraph"/>
        <w:numPr>
          <w:ilvl w:val="0"/>
          <w:numId w:val="6"/>
        </w:numPr>
      </w:pPr>
      <w:r>
        <w:rPr>
          <w:rFonts w:cs="Calibri"/>
        </w:rPr>
        <w:t>Prowadzący zajęcia</w:t>
      </w:r>
    </w:p>
    <w:p w14:paraId="6A53A84E" w14:textId="77777777" w:rsidR="001A7836" w:rsidRDefault="00000000">
      <w:proofErr w:type="spellStart"/>
      <w:r>
        <w:rPr>
          <w:rFonts w:cs="Calibri"/>
          <w:b/>
          <w:bCs/>
          <w:lang w:val="en-US"/>
        </w:rPr>
        <w:t>Przypadki</w:t>
      </w:r>
      <w:proofErr w:type="spellEnd"/>
      <w:r>
        <w:rPr>
          <w:rFonts w:cs="Calibri"/>
          <w:b/>
          <w:bCs/>
          <w:lang w:val="en-US"/>
        </w:rPr>
        <w:t xml:space="preserve"> </w:t>
      </w:r>
      <w:proofErr w:type="spellStart"/>
      <w:r>
        <w:rPr>
          <w:rFonts w:cs="Calibri"/>
          <w:b/>
          <w:bCs/>
          <w:lang w:val="en-US"/>
        </w:rPr>
        <w:t>użycia</w:t>
      </w:r>
      <w:proofErr w:type="spellEnd"/>
    </w:p>
    <w:p w14:paraId="266C9C4B" w14:textId="77777777" w:rsidR="001A7836" w:rsidRDefault="00000000">
      <w:pPr>
        <w:pStyle w:val="ListParagraph"/>
        <w:numPr>
          <w:ilvl w:val="0"/>
          <w:numId w:val="7"/>
        </w:numPr>
        <w:spacing w:line="254" w:lineRule="auto"/>
        <w:rPr>
          <w:rFonts w:cs="Calibri"/>
        </w:rPr>
      </w:pPr>
      <w:r>
        <w:rPr>
          <w:rFonts w:cs="Calibri"/>
        </w:rPr>
        <w:t>Administrowanie systemem</w:t>
      </w:r>
    </w:p>
    <w:p w14:paraId="2FB4A890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Administrowanie systemem lokalnie realizuje prowadzący zajęcia i do jego zadań należy tworzenie kont studentów, oraz przydzielanie zadań.</w:t>
      </w:r>
    </w:p>
    <w:p w14:paraId="40B36272" w14:textId="0444CCA9" w:rsidR="001A7836" w:rsidRDefault="00000000">
      <w:pPr>
        <w:spacing w:line="254" w:lineRule="auto"/>
      </w:pPr>
      <w:r>
        <w:rPr>
          <w:rFonts w:cs="Calibri"/>
          <w:noProof/>
        </w:rPr>
        <w:drawing>
          <wp:inline distT="0" distB="0" distL="0" distR="0" wp14:anchorId="3175EF23" wp14:editId="1463D262">
            <wp:extent cx="5730243" cy="2964183"/>
            <wp:effectExtent l="0" t="0" r="3807" b="7617"/>
            <wp:docPr id="2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3" cy="29641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6C1CF3" w14:textId="749F80E6" w:rsidR="00AA5606" w:rsidRDefault="00AA5606">
      <w:pPr>
        <w:spacing w:line="254" w:lineRule="auto"/>
      </w:pPr>
    </w:p>
    <w:p w14:paraId="2620E39A" w14:textId="77777777" w:rsidR="00AA5606" w:rsidRDefault="00AA5606">
      <w:pPr>
        <w:spacing w:line="254" w:lineRule="auto"/>
      </w:pPr>
    </w:p>
    <w:p w14:paraId="3CD489DA" w14:textId="4AC50B06" w:rsidR="001A7836" w:rsidRDefault="00000000">
      <w:pPr>
        <w:pStyle w:val="ListParagraph"/>
        <w:numPr>
          <w:ilvl w:val="0"/>
          <w:numId w:val="7"/>
        </w:numPr>
        <w:spacing w:line="254" w:lineRule="auto"/>
      </w:pPr>
      <w:r>
        <w:rPr>
          <w:rFonts w:cs="Calibri"/>
          <w:lang w:val="en-US"/>
        </w:rPr>
        <w:lastRenderedPageBreak/>
        <w:t>Ranking</w:t>
      </w:r>
    </w:p>
    <w:p w14:paraId="40B95340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Student ma możliwość monitorowania swoich osiągów oraz motywuje się dysponując możliwością porównaniu swoich wyników z rówieśnikami z grupy. Rola prowadzącego zajęcia w rankingu sprowadza się do analizy pracy jego studentów.</w:t>
      </w:r>
    </w:p>
    <w:p w14:paraId="20BB9D09" w14:textId="77777777" w:rsidR="001A7836" w:rsidRDefault="00000000">
      <w:pPr>
        <w:spacing w:line="254" w:lineRule="auto"/>
      </w:pPr>
      <w:r>
        <w:rPr>
          <w:rFonts w:cs="Calibri"/>
          <w:noProof/>
        </w:rPr>
        <w:drawing>
          <wp:inline distT="0" distB="0" distL="0" distR="0" wp14:anchorId="548AA3B6" wp14:editId="65B75A1A">
            <wp:extent cx="5730243" cy="2537460"/>
            <wp:effectExtent l="0" t="0" r="3807" b="0"/>
            <wp:docPr id="3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3" cy="2537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84337E" w14:textId="77777777" w:rsidR="001A7836" w:rsidRDefault="00000000">
      <w:pPr>
        <w:pStyle w:val="ListParagraph"/>
        <w:numPr>
          <w:ilvl w:val="0"/>
          <w:numId w:val="7"/>
        </w:numPr>
        <w:spacing w:line="254" w:lineRule="auto"/>
      </w:pPr>
      <w:proofErr w:type="spellStart"/>
      <w:r>
        <w:rPr>
          <w:rFonts w:cs="Calibri"/>
          <w:lang w:val="en-US"/>
        </w:rPr>
        <w:t>Nauka</w:t>
      </w:r>
      <w:proofErr w:type="spellEnd"/>
      <w:r>
        <w:rPr>
          <w:rFonts w:cs="Calibri"/>
          <w:lang w:val="en-US"/>
        </w:rPr>
        <w:t xml:space="preserve"> w </w:t>
      </w:r>
      <w:proofErr w:type="spellStart"/>
      <w:r>
        <w:rPr>
          <w:rFonts w:cs="Calibri"/>
          <w:lang w:val="en-US"/>
        </w:rPr>
        <w:t>programie</w:t>
      </w:r>
      <w:proofErr w:type="spellEnd"/>
    </w:p>
    <w:p w14:paraId="62B83EB7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Student nabywa nowych umiejętności w programie, a jego obsługa sprowadza się do: dostosowaniu preferencji obsługi, wybieraniu przydzielanych zadań oraz tworzeniu skryptu za pośrednictwem bloków i sprawdzaniu i analizy wyników.</w:t>
      </w:r>
    </w:p>
    <w:p w14:paraId="514AD96E" w14:textId="77777777" w:rsidR="001A7836" w:rsidRDefault="00000000">
      <w:pPr>
        <w:spacing w:line="254" w:lineRule="auto"/>
      </w:pPr>
      <w:r>
        <w:rPr>
          <w:rFonts w:cs="Calibri"/>
          <w:noProof/>
        </w:rPr>
        <w:lastRenderedPageBreak/>
        <w:drawing>
          <wp:inline distT="0" distB="0" distL="0" distR="0" wp14:anchorId="4608813E" wp14:editId="4F5313A5">
            <wp:extent cx="5730243" cy="5158743"/>
            <wp:effectExtent l="0" t="0" r="3807" b="3807"/>
            <wp:docPr id="4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3" cy="51587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F8440D4" w14:textId="77777777" w:rsidR="001A7836" w:rsidRDefault="001A7836">
      <w:pPr>
        <w:spacing w:line="254" w:lineRule="auto"/>
        <w:rPr>
          <w:rFonts w:cs="Calibri"/>
        </w:rPr>
      </w:pPr>
    </w:p>
    <w:p w14:paraId="4FB7E61F" w14:textId="56C86216" w:rsidR="001A7836" w:rsidRDefault="001A7836">
      <w:pPr>
        <w:spacing w:line="254" w:lineRule="auto"/>
        <w:rPr>
          <w:rFonts w:cs="Calibri"/>
        </w:rPr>
      </w:pPr>
    </w:p>
    <w:p w14:paraId="6067C958" w14:textId="08A42FA1" w:rsidR="00AA5606" w:rsidRDefault="00AA5606">
      <w:pPr>
        <w:spacing w:line="254" w:lineRule="auto"/>
        <w:rPr>
          <w:rFonts w:cs="Calibri"/>
        </w:rPr>
      </w:pPr>
    </w:p>
    <w:p w14:paraId="1DC3F43B" w14:textId="017D2C84" w:rsidR="00AA5606" w:rsidRDefault="00AA5606">
      <w:pPr>
        <w:spacing w:line="254" w:lineRule="auto"/>
        <w:rPr>
          <w:rFonts w:cs="Calibri"/>
        </w:rPr>
      </w:pPr>
    </w:p>
    <w:p w14:paraId="3A217675" w14:textId="30CA2A51" w:rsidR="00AA5606" w:rsidRDefault="00AA5606">
      <w:pPr>
        <w:spacing w:line="254" w:lineRule="auto"/>
        <w:rPr>
          <w:rFonts w:cs="Calibri"/>
        </w:rPr>
      </w:pPr>
    </w:p>
    <w:p w14:paraId="56C63320" w14:textId="0CA43A54" w:rsidR="00AA5606" w:rsidRDefault="00AA5606">
      <w:pPr>
        <w:spacing w:line="254" w:lineRule="auto"/>
        <w:rPr>
          <w:rFonts w:cs="Calibri"/>
        </w:rPr>
      </w:pPr>
    </w:p>
    <w:p w14:paraId="135E6AFB" w14:textId="283AD715" w:rsidR="00AA5606" w:rsidRDefault="00AA5606">
      <w:pPr>
        <w:spacing w:line="254" w:lineRule="auto"/>
        <w:rPr>
          <w:rFonts w:cs="Calibri"/>
        </w:rPr>
      </w:pPr>
    </w:p>
    <w:p w14:paraId="745A076F" w14:textId="3CDC201D" w:rsidR="00AA5606" w:rsidRDefault="00AA5606">
      <w:pPr>
        <w:spacing w:line="254" w:lineRule="auto"/>
        <w:rPr>
          <w:rFonts w:cs="Calibri"/>
        </w:rPr>
      </w:pPr>
    </w:p>
    <w:p w14:paraId="63C8DCDD" w14:textId="2BCDEC71" w:rsidR="00AA5606" w:rsidRDefault="00AA5606">
      <w:pPr>
        <w:spacing w:line="254" w:lineRule="auto"/>
        <w:rPr>
          <w:rFonts w:cs="Calibri"/>
        </w:rPr>
      </w:pPr>
    </w:p>
    <w:p w14:paraId="15F482F2" w14:textId="605033DC" w:rsidR="00AA5606" w:rsidRDefault="00AA5606">
      <w:pPr>
        <w:spacing w:line="254" w:lineRule="auto"/>
        <w:rPr>
          <w:rFonts w:cs="Calibri"/>
        </w:rPr>
      </w:pPr>
    </w:p>
    <w:p w14:paraId="7FE276BB" w14:textId="2DF1CEC8" w:rsidR="00AA5606" w:rsidRDefault="00AA5606">
      <w:pPr>
        <w:spacing w:line="254" w:lineRule="auto"/>
        <w:rPr>
          <w:rFonts w:cs="Calibri"/>
        </w:rPr>
      </w:pPr>
    </w:p>
    <w:p w14:paraId="3096A965" w14:textId="1EED6042" w:rsidR="00AA5606" w:rsidRDefault="00AA5606">
      <w:pPr>
        <w:spacing w:line="254" w:lineRule="auto"/>
        <w:rPr>
          <w:rFonts w:cs="Calibri"/>
        </w:rPr>
      </w:pPr>
    </w:p>
    <w:p w14:paraId="13929248" w14:textId="77777777" w:rsidR="00AA5606" w:rsidRDefault="00AA5606">
      <w:pPr>
        <w:spacing w:line="254" w:lineRule="auto"/>
        <w:rPr>
          <w:rFonts w:cs="Calibri"/>
        </w:rPr>
      </w:pPr>
    </w:p>
    <w:p w14:paraId="5D041CAF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lastRenderedPageBreak/>
        <w:t>1)</w:t>
      </w:r>
    </w:p>
    <w:p w14:paraId="01CD5539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Przykład:</w:t>
      </w:r>
    </w:p>
    <w:p w14:paraId="3D4B118C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Prowadzący zajęcia mgr inż. Jarosław Kaczyński otrzymał wiadomość e-mail zawierającą dane jego przyszłej grupy studentów składającej się z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Kowalskiego, Mileny Samsel oraz Karola Tuska. Następnie Jarosław wymyśla dla studentów dane uwierzytelniania i wprowadza do systemu. </w:t>
      </w:r>
    </w:p>
    <w:p w14:paraId="03ECF74A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Jarosław Kaczyński wybiera studentów i dodaje dla nich zadanie dostępnego pod adresem </w:t>
      </w:r>
      <w:proofErr w:type="spellStart"/>
      <w:r>
        <w:rPr>
          <w:rFonts w:cs="Calibri"/>
        </w:rPr>
        <w:t>https</w:t>
      </w:r>
      <w:proofErr w:type="spellEnd"/>
      <w:r>
        <w:rPr>
          <w:rFonts w:cs="Calibri"/>
        </w:rPr>
        <w:t>//www.gov.pl/tasks/task1.json</w:t>
      </w:r>
    </w:p>
    <w:p w14:paraId="34D78AAE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Specyfikacja:</w:t>
      </w:r>
      <w:r>
        <w:rPr>
          <w:rFonts w:cs="Calibri"/>
        </w:rPr>
        <w:br/>
        <w:t>-  prowadzący zajęcia dodaje studenta</w:t>
      </w:r>
    </w:p>
    <w:p w14:paraId="4BF002E9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prowadzący zajęcia przydziela zadania dla studentów</w:t>
      </w:r>
    </w:p>
    <w:p w14:paraId="51AC8C58" w14:textId="77777777" w:rsidR="001A7836" w:rsidRDefault="001A7836">
      <w:pPr>
        <w:spacing w:line="254" w:lineRule="auto"/>
        <w:rPr>
          <w:rFonts w:cs="Calibri"/>
        </w:rPr>
      </w:pPr>
    </w:p>
    <w:p w14:paraId="6390F4CB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2)</w:t>
      </w:r>
    </w:p>
    <w:p w14:paraId="4B0BEE01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Przykład:</w:t>
      </w:r>
    </w:p>
    <w:p w14:paraId="23B68989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Prowadzący zajęcia po tygodniu analizuje wyniki pracy studentów za pomocą rankingu wygenerowane przez system i postanawia przedyskutować postęp prac studenta Karola Tuska.</w:t>
      </w:r>
    </w:p>
    <w:p w14:paraId="2CC71933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Student </w:t>
      </w:r>
      <w:proofErr w:type="spellStart"/>
      <w:r>
        <w:rPr>
          <w:rFonts w:cs="Calibri"/>
        </w:rPr>
        <w:t>Brajan</w:t>
      </w:r>
      <w:proofErr w:type="spellEnd"/>
      <w:r>
        <w:rPr>
          <w:rFonts w:cs="Calibri"/>
        </w:rPr>
        <w:t xml:space="preserve"> Kowalski po zalogowaniu do systemu widzi wygenerowany przez system ranking i widzi, że w nim przoduje.</w:t>
      </w:r>
    </w:p>
    <w:p w14:paraId="6D1E777E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Specyfikacja:</w:t>
      </w:r>
    </w:p>
    <w:p w14:paraId="44DAFEEE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prowadzący zajęcia analizuje wyniki pracy studentów</w:t>
      </w:r>
    </w:p>
    <w:p w14:paraId="2072C881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studenci porównują swoją pracę z innymi studentami</w:t>
      </w:r>
    </w:p>
    <w:p w14:paraId="6E82C0BF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system generuje ranking</w:t>
      </w:r>
    </w:p>
    <w:p w14:paraId="29294EF5" w14:textId="77777777" w:rsidR="001A7836" w:rsidRDefault="001A7836">
      <w:pPr>
        <w:spacing w:line="254" w:lineRule="auto"/>
        <w:rPr>
          <w:rFonts w:cs="Calibri"/>
        </w:rPr>
      </w:pPr>
    </w:p>
    <w:p w14:paraId="30C6D250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3)</w:t>
      </w:r>
    </w:p>
    <w:p w14:paraId="567F2193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Przykład: </w:t>
      </w:r>
    </w:p>
    <w:p w14:paraId="6637EE6D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 xml:space="preserve">Student Milena Samsel po zalogowaniu, wybiera dostępne dla niej zadanie o nazwie „dzielenie z </w:t>
      </w:r>
      <w:proofErr w:type="spellStart"/>
      <w:r>
        <w:rPr>
          <w:rFonts w:cs="Calibri"/>
        </w:rPr>
        <w:t>resztą”a</w:t>
      </w:r>
      <w:proofErr w:type="spellEnd"/>
      <w:r>
        <w:rPr>
          <w:rFonts w:cs="Calibri"/>
        </w:rPr>
        <w:t xml:space="preserve"> następnie rozwija bazowy schemat składających się z dwóch bloków typu zmienna o wartościach 2 i 3 o odpowiednie bloki, aby osiągnąć wymieniony cel – „osiągnij resztę z dzielenia 5”. Przyciskiem Start student prosi system o wykonanie schematu, następnie system prezentuje na konsoli wynik działania schematu.</w:t>
      </w:r>
    </w:p>
    <w:p w14:paraId="0AC2A644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Specyfikacja:</w:t>
      </w:r>
    </w:p>
    <w:p w14:paraId="687129EF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student wybiera zadanie</w:t>
      </w:r>
    </w:p>
    <w:p w14:paraId="5862AE9C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student rozwija schemat</w:t>
      </w:r>
    </w:p>
    <w:p w14:paraId="5CD16904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system wykonuje schemat</w:t>
      </w:r>
    </w:p>
    <w:p w14:paraId="68B6B031" w14:textId="77777777" w:rsidR="001A7836" w:rsidRDefault="00000000">
      <w:pPr>
        <w:spacing w:line="254" w:lineRule="auto"/>
        <w:rPr>
          <w:rFonts w:cs="Calibri"/>
        </w:rPr>
      </w:pPr>
      <w:r>
        <w:rPr>
          <w:rFonts w:cs="Calibri"/>
        </w:rPr>
        <w:t>- system prezentuje wynik działania schematu</w:t>
      </w:r>
    </w:p>
    <w:p w14:paraId="285F691A" w14:textId="77777777" w:rsidR="00AA5606" w:rsidRDefault="00AA5606" w:rsidP="00AA5606">
      <w:pPr>
        <w:pStyle w:val="ListParagraph"/>
        <w:spacing w:line="254" w:lineRule="auto"/>
        <w:jc w:val="center"/>
        <w:rPr>
          <w:rFonts w:cs="Calibri"/>
          <w:b/>
          <w:bCs/>
          <w:sz w:val="36"/>
          <w:szCs w:val="36"/>
        </w:rPr>
      </w:pPr>
    </w:p>
    <w:p w14:paraId="616D783C" w14:textId="0140A750" w:rsidR="001A7836" w:rsidRDefault="00000000" w:rsidP="00AA5606">
      <w:pPr>
        <w:pStyle w:val="ListParagraph"/>
        <w:spacing w:line="254" w:lineRule="auto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lastRenderedPageBreak/>
        <w:t>Systemowy diagram przypadków użycia</w:t>
      </w:r>
    </w:p>
    <w:p w14:paraId="3FAA91A7" w14:textId="77777777" w:rsidR="001A7836" w:rsidRDefault="00000000">
      <w:pPr>
        <w:spacing w:line="254" w:lineRule="auto"/>
      </w:pPr>
      <w:r>
        <w:rPr>
          <w:rFonts w:cs="Calibri"/>
          <w:noProof/>
        </w:rPr>
        <w:drawing>
          <wp:inline distT="0" distB="0" distL="0" distR="0" wp14:anchorId="41257EE7" wp14:editId="56823537">
            <wp:extent cx="5731514" cy="3138165"/>
            <wp:effectExtent l="0" t="0" r="2536" b="5085"/>
            <wp:docPr id="5" name="Obraz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381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A2972D" w14:textId="77777777" w:rsidR="001A7836" w:rsidRDefault="001A7836">
      <w:pPr>
        <w:rPr>
          <w:rFonts w:cs="Calibri"/>
        </w:rPr>
      </w:pPr>
    </w:p>
    <w:p w14:paraId="318E5537" w14:textId="77777777" w:rsidR="001A7836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Aktorzy</w:t>
      </w:r>
    </w:p>
    <w:p w14:paraId="3C67FDD7" w14:textId="77777777" w:rsidR="001A7836" w:rsidRDefault="00000000">
      <w:pPr>
        <w:pStyle w:val="ListParagraph"/>
        <w:numPr>
          <w:ilvl w:val="0"/>
          <w:numId w:val="8"/>
        </w:numPr>
      </w:pPr>
      <w:r>
        <w:rPr>
          <w:rFonts w:cs="Calibri"/>
        </w:rPr>
        <w:t>Student</w:t>
      </w:r>
    </w:p>
    <w:p w14:paraId="7C81F94B" w14:textId="77777777" w:rsidR="001A7836" w:rsidRDefault="00000000">
      <w:pPr>
        <w:pStyle w:val="ListParagraph"/>
        <w:numPr>
          <w:ilvl w:val="0"/>
          <w:numId w:val="8"/>
        </w:numPr>
      </w:pPr>
      <w:r>
        <w:rPr>
          <w:rFonts w:cs="Calibri"/>
        </w:rPr>
        <w:t>Prowadzący zajęcia</w:t>
      </w:r>
    </w:p>
    <w:p w14:paraId="2145AA6F" w14:textId="77777777" w:rsidR="001A7836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Przypadki Użycia</w:t>
      </w:r>
    </w:p>
    <w:p w14:paraId="08A8254A" w14:textId="77777777" w:rsidR="001A7836" w:rsidRDefault="00000000">
      <w:pPr>
        <w:pStyle w:val="ListParagraph"/>
        <w:numPr>
          <w:ilvl w:val="0"/>
          <w:numId w:val="9"/>
        </w:numPr>
        <w:spacing w:line="251" w:lineRule="auto"/>
      </w:pPr>
      <w:r>
        <w:rPr>
          <w:rFonts w:cs="Calibri"/>
        </w:rPr>
        <w:t xml:space="preserve"> </w:t>
      </w:r>
      <w:proofErr w:type="spellStart"/>
      <w:r>
        <w:rPr>
          <w:rFonts w:cs="Calibri"/>
          <w:lang w:val="en-US"/>
        </w:rPr>
        <w:t>Utwórz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studenta</w:t>
      </w:r>
      <w:proofErr w:type="spellEnd"/>
    </w:p>
    <w:p w14:paraId="35AB4DDE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Prowadzący zajęcia dostaje emaila z danymi studenta (lub listy studentów) który został przypisany do jego grupy. Na ich podstawie tworzy nowe konto dla studenta w systemie.</w:t>
      </w:r>
    </w:p>
    <w:p w14:paraId="07D70A27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3. Autoryzuj użytkownika</w:t>
      </w:r>
    </w:p>
    <w:p w14:paraId="5FAD3F1A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 pola do uzupełnienia</w:t>
      </w:r>
    </w:p>
    <w:p w14:paraId="145AA67C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uzupełnia pola</w:t>
      </w:r>
    </w:p>
    <w:p w14:paraId="74B194F2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wciska przycisk „Wprowadź”</w:t>
      </w:r>
    </w:p>
    <w:p w14:paraId="5BAC0711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4a. System wyświetla komunikat o udanej operacji</w:t>
      </w:r>
    </w:p>
    <w:p w14:paraId="7197FA74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4b. System wyświetla komunikat o nieudanej operacji</w:t>
      </w:r>
    </w:p>
    <w:p w14:paraId="6E7027D4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resetuje wcześniej wprowadzone pola</w:t>
      </w:r>
    </w:p>
    <w:p w14:paraId="5FB4DB3D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Prowadzący zajęcia mgr inż. Jarosław Kaczyński otrzymał wiadomość e-mail zawierającą dane jego przyszłej grupy studentów składającej się z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Kowalskiego, Mileny Samsel oraz Karola Tuska. Prowadzący zajęcia loguje się do systemu, a następnie wymyśla i wprowadza dane studenta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 (brajan.kowalski1 password123) w pola login i hasło, a następnie wciska przycisk „dodaj”. Czynność powtarza dla studenta Mileny Samsel (milena.samsel1 password1234)i Karola Tuska (karol.tusk1 password1235).</w:t>
      </w:r>
    </w:p>
    <w:p w14:paraId="384B8A4D" w14:textId="77777777" w:rsidR="001A7836" w:rsidRDefault="001A7836">
      <w:pPr>
        <w:spacing w:line="251" w:lineRule="auto"/>
        <w:rPr>
          <w:rFonts w:cs="Calibri"/>
        </w:rPr>
      </w:pPr>
    </w:p>
    <w:p w14:paraId="45058F54" w14:textId="60F9C62E" w:rsidR="001A7836" w:rsidRDefault="00000000">
      <w:pPr>
        <w:spacing w:line="251" w:lineRule="auto"/>
      </w:pPr>
      <w:r>
        <w:rPr>
          <w:rFonts w:cs="Calibri"/>
          <w:noProof/>
        </w:rPr>
        <w:lastRenderedPageBreak/>
        <w:drawing>
          <wp:inline distT="0" distB="0" distL="0" distR="0" wp14:anchorId="5C405BE4" wp14:editId="2C121CA9">
            <wp:extent cx="5731514" cy="2753358"/>
            <wp:effectExtent l="0" t="0" r="2536" b="8892"/>
            <wp:docPr id="6" name="Obraz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533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934C44D" w14:textId="77777777" w:rsidR="00AA5606" w:rsidRDefault="00AA5606">
      <w:pPr>
        <w:spacing w:line="251" w:lineRule="auto"/>
      </w:pPr>
    </w:p>
    <w:p w14:paraId="01585DD0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proofErr w:type="spellStart"/>
      <w:r>
        <w:rPr>
          <w:rFonts w:cs="Calibri"/>
          <w:lang w:val="en-US"/>
        </w:rPr>
        <w:t>Przydziel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Zadania</w:t>
      </w:r>
      <w:proofErr w:type="spellEnd"/>
    </w:p>
    <w:p w14:paraId="3613B54D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Prowadzący zajęcia tworzy nowe zadanie dla studentów w systemie z przykładowymi niekompletnymi rozwiązaniami, po czym umieszcza je w bazie danych i przypisuje wybrane z bazy danych zadania wybranym studentom.</w:t>
      </w:r>
    </w:p>
    <w:p w14:paraId="2D1F226B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3. Autoryzuj użytkownika</w:t>
      </w:r>
    </w:p>
    <w:p w14:paraId="1E7820D7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listę studentów i pole tekstowe</w:t>
      </w:r>
    </w:p>
    <w:p w14:paraId="019093E7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2a. System wyświetla komunikat o braku studentów</w:t>
      </w:r>
    </w:p>
    <w:p w14:paraId="2286B67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Zakończ</w:t>
      </w:r>
    </w:p>
    <w:p w14:paraId="25120FBB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wybiera studenta</w:t>
      </w:r>
    </w:p>
    <w:p w14:paraId="40F22F85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wprowadza w pole lokalizację scenariusza zadania</w:t>
      </w:r>
    </w:p>
    <w:p w14:paraId="2615D474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Prowadzący zajęcia wciska przycisk „przydziel”</w:t>
      </w:r>
    </w:p>
    <w:p w14:paraId="2E841ABE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5a. System wyświetla komunikat o udanej operacji</w:t>
      </w:r>
    </w:p>
    <w:p w14:paraId="1D02B222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5b. System wyświetla komunikat o nieudanej operacji</w:t>
      </w:r>
    </w:p>
    <w:p w14:paraId="0B78844B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resetuje zaznaczenie i zawartość pola</w:t>
      </w:r>
    </w:p>
    <w:p w14:paraId="2977DEBB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Prowadzący zajęcia po zalogowaniu wybiera studenta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Kowalskiego, Milenę Samsel i Karola Tuska z listy dostępnych studentów oraz wprowadza w pole „adres lokalizacji scenariusza” zadanie (https://www.gov.pl/tasks/task1.json) i wciska przycisk „przydziel”, następnie powiela wybranie studentów, ale w polu adresu lokalizacji scenariusza zadania wprowadza adres innego zadania (https://www.gov.pl/tasks/task2.json).</w:t>
      </w:r>
    </w:p>
    <w:p w14:paraId="76A86939" w14:textId="285BA5E6" w:rsidR="001A7836" w:rsidRDefault="00000000">
      <w:pPr>
        <w:spacing w:line="251" w:lineRule="auto"/>
      </w:pPr>
      <w:r>
        <w:rPr>
          <w:rFonts w:cs="Calibri"/>
          <w:noProof/>
        </w:rPr>
        <w:lastRenderedPageBreak/>
        <w:drawing>
          <wp:inline distT="0" distB="0" distL="0" distR="0" wp14:anchorId="4DE24946" wp14:editId="7D21E003">
            <wp:extent cx="5731514" cy="3107688"/>
            <wp:effectExtent l="0" t="0" r="2536" b="0"/>
            <wp:docPr id="7" name="Obraz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076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F83FEB" w14:textId="77777777" w:rsidR="00AA5606" w:rsidRDefault="00AA5606">
      <w:pPr>
        <w:spacing w:line="251" w:lineRule="auto"/>
      </w:pPr>
    </w:p>
    <w:p w14:paraId="35D99FE0" w14:textId="77777777" w:rsidR="001A7836" w:rsidRDefault="001A7836">
      <w:pPr>
        <w:spacing w:line="251" w:lineRule="auto"/>
        <w:rPr>
          <w:rFonts w:cs="Calibri"/>
        </w:rPr>
      </w:pPr>
    </w:p>
    <w:p w14:paraId="78D72B10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proofErr w:type="spellStart"/>
      <w:r>
        <w:rPr>
          <w:rFonts w:cs="Calibri"/>
          <w:lang w:val="en-US"/>
        </w:rPr>
        <w:t>Autoryzuj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użytkownika</w:t>
      </w:r>
      <w:proofErr w:type="spellEnd"/>
    </w:p>
    <w:p w14:paraId="719C0B15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Student/Prowadzący zajęcia wpisuje login I hasło w aplikacji. Jeżeli wprowadził prawidłowe dane przechodzi do przeglądu zadań. Jeśli wpisał złe informacje proszony jest o ponowne wpisanie hasła i loginu. Wprowadzone dane są później wykorzystywane w celu weryfikacji dostępu do danych.</w:t>
      </w:r>
    </w:p>
    <w:p w14:paraId="0A6211A7" w14:textId="77777777" w:rsidR="001A7836" w:rsidRDefault="001A7836">
      <w:pPr>
        <w:spacing w:line="251" w:lineRule="auto"/>
        <w:rPr>
          <w:rFonts w:cs="Calibri"/>
        </w:rPr>
      </w:pPr>
    </w:p>
    <w:p w14:paraId="6F4BF23B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Wybierz Zadanie</w:t>
      </w:r>
    </w:p>
    <w:p w14:paraId="4F98B4F9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Student po zalogowaniu widzi ekran z możliwymi do wyboru zadaniami przypisanymi mu przez prowadzącego zajęcia. Wybiera konkretne zadanie i przechodzi do budowania programu.</w:t>
      </w:r>
    </w:p>
    <w:p w14:paraId="306391E5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3. Autoryzuj użytkownika</w:t>
      </w:r>
    </w:p>
    <w:p w14:paraId="76E0C512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listę zadań dostępnych dla studenta</w:t>
      </w:r>
    </w:p>
    <w:p w14:paraId="27F53D4D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2a. System wyświetla komunikat o braku dostępnych zadań</w:t>
      </w:r>
    </w:p>
    <w:p w14:paraId="063D6CE5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Zakończ</w:t>
      </w:r>
    </w:p>
    <w:p w14:paraId="7D875053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wciska przycisk „wybierz”</w:t>
      </w:r>
    </w:p>
    <w:p w14:paraId="4B2176C3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5. Buduj Program</w:t>
      </w:r>
    </w:p>
    <w:p w14:paraId="5DD6055C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Studentowi Karolowi Tuskowi po zalogowaniu system prezentuje wertykalną listę przypisanych do jego zadań w postaci identyfikator oraz nazwa (#1 Dzielenie z resztą, #2 Dodawanie, #3 Równanie kwadratowe). Karol zaznacza zadanie o identyfikatorze #2 i wybiera wciska przycisk „wybierz”.</w:t>
      </w:r>
    </w:p>
    <w:p w14:paraId="76987130" w14:textId="6F4FD765" w:rsidR="001A7836" w:rsidRDefault="00000000">
      <w:pPr>
        <w:spacing w:line="251" w:lineRule="auto"/>
      </w:pPr>
      <w:r>
        <w:rPr>
          <w:rFonts w:cs="Calibri"/>
          <w:noProof/>
        </w:rPr>
        <w:lastRenderedPageBreak/>
        <w:drawing>
          <wp:inline distT="0" distB="0" distL="0" distR="0" wp14:anchorId="179BCE46" wp14:editId="4F451E95">
            <wp:extent cx="5731514" cy="1776734"/>
            <wp:effectExtent l="0" t="0" r="2536" b="0"/>
            <wp:docPr id="8" name="Obraz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7767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0737EF" w14:textId="77777777" w:rsidR="00AA5606" w:rsidRDefault="00AA5606">
      <w:pPr>
        <w:spacing w:line="251" w:lineRule="auto"/>
      </w:pPr>
    </w:p>
    <w:p w14:paraId="513B2550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proofErr w:type="spellStart"/>
      <w:r>
        <w:rPr>
          <w:rFonts w:cs="Calibri"/>
          <w:lang w:val="en-US"/>
        </w:rPr>
        <w:t>Buduj</w:t>
      </w:r>
      <w:proofErr w:type="spellEnd"/>
      <w:r>
        <w:rPr>
          <w:rFonts w:cs="Calibri"/>
          <w:lang w:val="en-US"/>
        </w:rPr>
        <w:t xml:space="preserve"> Program</w:t>
      </w:r>
    </w:p>
    <w:p w14:paraId="65135709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Student za pomocą bloków(zestaw instrukcji bądź instrukcja do wykonania przez procesor) które są układane przez niego w wybranej kolejności tworzy algorytm po czym może wcisnąć przycisk Start.</w:t>
      </w:r>
    </w:p>
    <w:p w14:paraId="31FEE078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planszę budowania</w:t>
      </w:r>
    </w:p>
    <w:p w14:paraId="19F61A29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wyświetla listę bloków</w:t>
      </w:r>
    </w:p>
    <w:p w14:paraId="1156641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 Student postanawia opuścić zadanie</w:t>
      </w:r>
    </w:p>
    <w:p w14:paraId="3A49E3D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Wykonaj 4. Wybierz zadanie</w:t>
      </w:r>
    </w:p>
    <w:p w14:paraId="3FB5F4F6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wybiera blok z listy</w:t>
      </w:r>
    </w:p>
    <w:p w14:paraId="42835D01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umieszcza blok na planszy</w:t>
      </w:r>
    </w:p>
    <w:p w14:paraId="4493CED2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modyfikuje blok</w:t>
      </w:r>
    </w:p>
    <w:p w14:paraId="757237DC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4a. Student modyfikuje wartość bloku</w:t>
      </w:r>
    </w:p>
    <w:p w14:paraId="39D5F081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4b. Student modyfikuje wyjście/a bloku</w:t>
      </w:r>
    </w:p>
    <w:p w14:paraId="5F7848D2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4c. Student modyfikuje wejście/a bloku</w:t>
      </w:r>
    </w:p>
    <w:p w14:paraId="248E96D4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Student podejmuje decyzję</w:t>
      </w:r>
    </w:p>
    <w:p w14:paraId="0D3D0422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5a. Student dalej buduje program</w:t>
      </w:r>
    </w:p>
    <w:p w14:paraId="78D439E8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Wróć do 5.1. System wyświetla planszę budowania</w:t>
      </w:r>
    </w:p>
    <w:p w14:paraId="00BE63E9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5b. Student wciska przycisk „start”</w:t>
      </w:r>
    </w:p>
    <w:p w14:paraId="230B810B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Wykonaj 6. Kompiluj program</w:t>
      </w:r>
    </w:p>
    <w:p w14:paraId="0B623A99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Student Karol Tusk po zalogowaniu i wybraniu zadania „#2 Dodawanie” wyświetlana jest przez system plansza do budowania. Użytkownik zapoznaje się z istniejącymi blokami (blok typu zmienna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z wartością 1, blok typu zmienna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z wartością 2 oraz blok </w:t>
      </w:r>
      <w:proofErr w:type="spellStart"/>
      <w:r>
        <w:rPr>
          <w:rFonts w:cs="Calibri"/>
        </w:rPr>
        <w:t>output</w:t>
      </w:r>
      <w:proofErr w:type="spellEnd"/>
      <w:r>
        <w:rPr>
          <w:rFonts w:cs="Calibri"/>
        </w:rPr>
        <w:t xml:space="preserve">) oraz celem działania programu „uzyskaj wynik na wyjściu 3”. karol.tusk1 następnie otwiera menu wyboru bloków i z kategorii działania arytmetyczne wybiera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. Kolejną czynnością studenta jest połączenie wejść bloku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 do zmiennych typu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 wartością 2 oraz 1, wyjście bloku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 łączy z blokiem </w:t>
      </w:r>
      <w:proofErr w:type="spellStart"/>
      <w:r>
        <w:rPr>
          <w:rFonts w:cs="Calibri"/>
        </w:rPr>
        <w:t>output</w:t>
      </w:r>
      <w:proofErr w:type="spellEnd"/>
      <w:r>
        <w:rPr>
          <w:rFonts w:cs="Calibri"/>
        </w:rPr>
        <w:t>. Aby sprawdzić rezultat student wciska przycisk „start”.</w:t>
      </w:r>
    </w:p>
    <w:p w14:paraId="526EB604" w14:textId="423C5F51" w:rsidR="001A7836" w:rsidRDefault="00AA5606">
      <w:pPr>
        <w:spacing w:line="251" w:lineRule="auto"/>
      </w:pPr>
      <w:r>
        <w:rPr>
          <w:rFonts w:cs="Calibri"/>
          <w:noProof/>
        </w:rPr>
        <w:lastRenderedPageBreak/>
        <w:drawing>
          <wp:inline distT="0" distB="0" distL="0" distR="0" wp14:anchorId="181BFE26" wp14:editId="48E98912">
            <wp:extent cx="5734050" cy="3514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A302" w14:textId="77777777" w:rsidR="001A7836" w:rsidRDefault="001A7836">
      <w:pPr>
        <w:pageBreakBefore/>
        <w:rPr>
          <w:rFonts w:cs="Calibri"/>
        </w:rPr>
      </w:pPr>
    </w:p>
    <w:p w14:paraId="2FFF8D4C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proofErr w:type="spellStart"/>
      <w:r>
        <w:rPr>
          <w:rFonts w:cs="Calibri"/>
          <w:lang w:val="en-US"/>
        </w:rPr>
        <w:t>Kompiluj</w:t>
      </w:r>
      <w:proofErr w:type="spellEnd"/>
      <w:r>
        <w:rPr>
          <w:rFonts w:cs="Calibri"/>
          <w:lang w:val="en-US"/>
        </w:rPr>
        <w:t xml:space="preserve"> program</w:t>
      </w:r>
    </w:p>
    <w:p w14:paraId="79DC62F7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Po wciśnięciu przycisku start program blokowy jest </w:t>
      </w:r>
      <w:proofErr w:type="spellStart"/>
      <w:r>
        <w:rPr>
          <w:rFonts w:cs="Calibri"/>
        </w:rPr>
        <w:t>parse’owany</w:t>
      </w:r>
      <w:proofErr w:type="spellEnd"/>
      <w:r>
        <w:rPr>
          <w:rFonts w:cs="Calibri"/>
        </w:rPr>
        <w:t xml:space="preserve"> do </w:t>
      </w:r>
      <w:proofErr w:type="spellStart"/>
      <w:r>
        <w:rPr>
          <w:rFonts w:cs="Calibri"/>
        </w:rPr>
        <w:t>pythona</w:t>
      </w:r>
      <w:proofErr w:type="spellEnd"/>
      <w:r>
        <w:rPr>
          <w:rFonts w:cs="Calibri"/>
        </w:rPr>
        <w:t xml:space="preserve"> i jest interpretowany przez interpreter. Jeżeli program jest napisany poprawnie jego wynik jest wyświetlany studentowi na konsoli, jeżeli nie zwracany jest błąd.</w:t>
      </w:r>
    </w:p>
    <w:p w14:paraId="16CD8D14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 xml:space="preserve">System </w:t>
      </w:r>
      <w:proofErr w:type="spellStart"/>
      <w:r>
        <w:rPr>
          <w:rFonts w:cs="Calibri"/>
        </w:rPr>
        <w:t>parsuje</w:t>
      </w:r>
      <w:proofErr w:type="spellEnd"/>
      <w:r>
        <w:rPr>
          <w:rFonts w:cs="Calibri"/>
        </w:rPr>
        <w:t xml:space="preserve"> schemat blokowy na kod </w:t>
      </w:r>
      <w:proofErr w:type="spellStart"/>
      <w:r>
        <w:rPr>
          <w:rFonts w:cs="Calibri"/>
        </w:rPr>
        <w:t>pythona</w:t>
      </w:r>
      <w:proofErr w:type="spellEnd"/>
    </w:p>
    <w:p w14:paraId="66A9E8BE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 xml:space="preserve">System wykonuje kod </w:t>
      </w:r>
      <w:proofErr w:type="spellStart"/>
      <w:r>
        <w:rPr>
          <w:rFonts w:cs="Calibri"/>
        </w:rPr>
        <w:t>pythona</w:t>
      </w:r>
      <w:proofErr w:type="spellEnd"/>
    </w:p>
    <w:p w14:paraId="1F52AEDF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2a. System zwrócił błąd podczas interpretowania kodu</w:t>
      </w:r>
    </w:p>
    <w:p w14:paraId="420B5F6D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2a.1. System wyświetla błąd w konsoli</w:t>
      </w:r>
    </w:p>
    <w:p w14:paraId="4958BE3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  <w:t>2a.2. Wykonaj 5. Buduj program</w:t>
      </w:r>
    </w:p>
    <w:p w14:paraId="6C85900E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wynik działania kodu na konsoli</w:t>
      </w:r>
    </w:p>
    <w:p w14:paraId="5AF447A5" w14:textId="40EA9F49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Wykonaj 7. Oceń zadanie</w:t>
      </w:r>
    </w:p>
    <w:p w14:paraId="03ED8C17" w14:textId="77777777" w:rsidR="00AA5606" w:rsidRPr="00AA5606" w:rsidRDefault="00AA5606" w:rsidP="00AA5606">
      <w:pPr>
        <w:spacing w:line="251" w:lineRule="auto"/>
        <w:rPr>
          <w:rFonts w:cs="Calibri"/>
        </w:rPr>
      </w:pPr>
    </w:p>
    <w:p w14:paraId="686D67C5" w14:textId="74B912A1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System otrzymuje listę bloków w aplikacji wraz z ich stanem i relacjami miedzy nimi. Bloki to zmienna typu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z wartością 2, zmienna typu </w:t>
      </w:r>
      <w:proofErr w:type="spellStart"/>
      <w:r>
        <w:rPr>
          <w:rFonts w:cs="Calibri"/>
        </w:rPr>
        <w:t>int</w:t>
      </w:r>
      <w:proofErr w:type="spellEnd"/>
      <w:r>
        <w:rPr>
          <w:rFonts w:cs="Calibri"/>
        </w:rPr>
        <w:t xml:space="preserve"> z wartością 1, operacja arytmetyczna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, blok </w:t>
      </w:r>
      <w:proofErr w:type="spellStart"/>
      <w:r>
        <w:rPr>
          <w:rFonts w:cs="Calibri"/>
        </w:rPr>
        <w:t>output</w:t>
      </w:r>
      <w:proofErr w:type="spellEnd"/>
      <w:r>
        <w:rPr>
          <w:rFonts w:cs="Calibri"/>
        </w:rPr>
        <w:t xml:space="preserve">. Wejścia bloku </w:t>
      </w:r>
      <w:proofErr w:type="spellStart"/>
      <w:r>
        <w:rPr>
          <w:rFonts w:cs="Calibri"/>
        </w:rPr>
        <w:t>addition</w:t>
      </w:r>
      <w:proofErr w:type="spellEnd"/>
      <w:r>
        <w:rPr>
          <w:rFonts w:cs="Calibri"/>
        </w:rPr>
        <w:t xml:space="preserve"> zawierają relacje z blokami zmiennych z wartościami 1 oraz 2, natomiast wyjście zawiera relacje z </w:t>
      </w:r>
      <w:proofErr w:type="spellStart"/>
      <w:r>
        <w:rPr>
          <w:rFonts w:cs="Calibri"/>
        </w:rPr>
        <w:t>outputem</w:t>
      </w:r>
      <w:proofErr w:type="spellEnd"/>
      <w:r>
        <w:rPr>
          <w:rFonts w:cs="Calibri"/>
        </w:rPr>
        <w:t xml:space="preserve">. System </w:t>
      </w:r>
      <w:proofErr w:type="spellStart"/>
      <w:r>
        <w:rPr>
          <w:rFonts w:cs="Calibri"/>
        </w:rPr>
        <w:t>parsuje</w:t>
      </w:r>
      <w:proofErr w:type="spellEnd"/>
      <w:r>
        <w:rPr>
          <w:rFonts w:cs="Calibri"/>
        </w:rPr>
        <w:t xml:space="preserve"> schemat na kod </w:t>
      </w:r>
      <w:proofErr w:type="spellStart"/>
      <w:r>
        <w:rPr>
          <w:rFonts w:cs="Calibri"/>
        </w:rPr>
        <w:t>pythona</w:t>
      </w:r>
      <w:proofErr w:type="spellEnd"/>
      <w:r>
        <w:rPr>
          <w:rFonts w:cs="Calibri"/>
        </w:rPr>
        <w:t>. Wynik jego działania jest prawidłowy i wyświetla komunikat 3. Komunikat z wartością 3 jest prezentowany na konsoli użytkownika i przekazywany do oceny przez system.</w:t>
      </w:r>
    </w:p>
    <w:p w14:paraId="7B0C98C8" w14:textId="77777777" w:rsidR="00AA5606" w:rsidRDefault="00AA5606">
      <w:pPr>
        <w:spacing w:line="251" w:lineRule="auto"/>
        <w:rPr>
          <w:rFonts w:cs="Calibri"/>
        </w:rPr>
      </w:pPr>
    </w:p>
    <w:p w14:paraId="4832E0CF" w14:textId="7691D06E" w:rsidR="001A7836" w:rsidRDefault="00000000">
      <w:pPr>
        <w:spacing w:line="251" w:lineRule="auto"/>
      </w:pPr>
      <w:r>
        <w:rPr>
          <w:rFonts w:cs="Calibri"/>
          <w:noProof/>
        </w:rPr>
        <w:drawing>
          <wp:inline distT="0" distB="0" distL="0" distR="0" wp14:anchorId="73569E34" wp14:editId="5D0022B5">
            <wp:extent cx="5731514" cy="1825627"/>
            <wp:effectExtent l="0" t="0" r="2536" b="3173"/>
            <wp:docPr id="10" name="Obraz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8256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F5F5FC" w14:textId="254BD3AE" w:rsidR="00AA5606" w:rsidRDefault="00AA5606">
      <w:pPr>
        <w:spacing w:line="251" w:lineRule="auto"/>
      </w:pPr>
    </w:p>
    <w:p w14:paraId="69048E21" w14:textId="6ECD729C" w:rsidR="00AA5606" w:rsidRDefault="00AA5606">
      <w:pPr>
        <w:spacing w:line="251" w:lineRule="auto"/>
      </w:pPr>
    </w:p>
    <w:p w14:paraId="5AB2B6B8" w14:textId="151887FD" w:rsidR="00AA5606" w:rsidRDefault="00AA5606">
      <w:pPr>
        <w:spacing w:line="251" w:lineRule="auto"/>
      </w:pPr>
    </w:p>
    <w:p w14:paraId="6925B1E6" w14:textId="6626BF36" w:rsidR="00AA5606" w:rsidRDefault="00AA5606">
      <w:pPr>
        <w:spacing w:line="251" w:lineRule="auto"/>
      </w:pPr>
    </w:p>
    <w:p w14:paraId="778261B7" w14:textId="5FEBA749" w:rsidR="00AA5606" w:rsidRDefault="00AA5606">
      <w:pPr>
        <w:spacing w:line="251" w:lineRule="auto"/>
      </w:pPr>
    </w:p>
    <w:p w14:paraId="6E7D7475" w14:textId="5DE99DA5" w:rsidR="00AA5606" w:rsidRDefault="00AA5606">
      <w:pPr>
        <w:spacing w:line="251" w:lineRule="auto"/>
      </w:pPr>
    </w:p>
    <w:p w14:paraId="6651A791" w14:textId="659663B4" w:rsidR="00AA5606" w:rsidRDefault="00AA5606">
      <w:pPr>
        <w:spacing w:line="251" w:lineRule="auto"/>
      </w:pPr>
    </w:p>
    <w:p w14:paraId="557BDE29" w14:textId="0C06A8B5" w:rsidR="00AA5606" w:rsidRDefault="00AA5606">
      <w:pPr>
        <w:spacing w:line="251" w:lineRule="auto"/>
      </w:pPr>
    </w:p>
    <w:p w14:paraId="7682EB1D" w14:textId="77777777" w:rsidR="00AA5606" w:rsidRDefault="00AA5606">
      <w:pPr>
        <w:spacing w:line="251" w:lineRule="auto"/>
      </w:pPr>
    </w:p>
    <w:p w14:paraId="62E742C8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</w:pPr>
      <w:proofErr w:type="spellStart"/>
      <w:r>
        <w:rPr>
          <w:rFonts w:cs="Calibri"/>
          <w:lang w:val="en-US"/>
        </w:rPr>
        <w:lastRenderedPageBreak/>
        <w:t>Oceń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zadanie</w:t>
      </w:r>
      <w:proofErr w:type="spellEnd"/>
    </w:p>
    <w:p w14:paraId="5CF9EDD6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System po wykonaniu schematu porównuje rezultat z oczekiwanym rezultatem potem wyświetla stosowny komunikat w zależności od wyniku porównania, a uzyskanie prawidłowego zapisuje do bazy.</w:t>
      </w:r>
    </w:p>
    <w:p w14:paraId="7B261C41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odbiera wynik</w:t>
      </w:r>
    </w:p>
    <w:p w14:paraId="0016F0F0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sprawdza wynik</w:t>
      </w:r>
    </w:p>
    <w:p w14:paraId="0B25DC77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2a. Jeśli wynik prawidłowy</w:t>
      </w:r>
    </w:p>
    <w:p w14:paraId="46877A54" w14:textId="77777777" w:rsidR="001A7836" w:rsidRDefault="00000000">
      <w:pPr>
        <w:pStyle w:val="ListParagraph"/>
        <w:spacing w:line="251" w:lineRule="auto"/>
        <w:ind w:left="2880" w:firstLine="660"/>
        <w:rPr>
          <w:rFonts w:cs="Calibri"/>
        </w:rPr>
      </w:pPr>
      <w:r>
        <w:rPr>
          <w:rFonts w:cs="Calibri"/>
        </w:rPr>
        <w:t>2a.1. System aktualizuje wykonanie zadanie</w:t>
      </w:r>
    </w:p>
    <w:p w14:paraId="566CB962" w14:textId="77777777" w:rsidR="001A7836" w:rsidRDefault="00000000">
      <w:pPr>
        <w:pStyle w:val="ListParagraph"/>
        <w:spacing w:line="251" w:lineRule="auto"/>
        <w:ind w:left="3540"/>
        <w:rPr>
          <w:rFonts w:cs="Calibri"/>
        </w:rPr>
      </w:pPr>
      <w:r>
        <w:rPr>
          <w:rFonts w:cs="Calibri"/>
        </w:rPr>
        <w:t>2a.2 System wyświetla komunikat o prawidłowym wykonaniu na konsoli</w:t>
      </w:r>
    </w:p>
    <w:p w14:paraId="2410B633" w14:textId="77777777" w:rsidR="001A7836" w:rsidRDefault="00000000">
      <w:pPr>
        <w:pStyle w:val="ListParagraph"/>
        <w:spacing w:line="251" w:lineRule="auto"/>
        <w:ind w:left="2880" w:firstLine="660"/>
        <w:rPr>
          <w:rFonts w:cs="Calibri"/>
        </w:rPr>
      </w:pPr>
      <w:r>
        <w:rPr>
          <w:rFonts w:cs="Calibri"/>
        </w:rPr>
        <w:t>2a.3 Wykonaj 5. Buduj program</w:t>
      </w:r>
    </w:p>
    <w:p w14:paraId="302A94F3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>2b. Jeśli wynik nieprawidłowy</w:t>
      </w:r>
    </w:p>
    <w:p w14:paraId="6CA1009F" w14:textId="77777777" w:rsidR="001A7836" w:rsidRDefault="00000000">
      <w:pPr>
        <w:pStyle w:val="ListParagraph"/>
        <w:spacing w:line="251" w:lineRule="auto"/>
        <w:ind w:left="3540"/>
        <w:rPr>
          <w:rFonts w:cs="Calibri"/>
        </w:rPr>
      </w:pPr>
      <w:r>
        <w:rPr>
          <w:rFonts w:cs="Calibri"/>
        </w:rPr>
        <w:t>2b.1 System wyświetla komunikat o nieprawidłowym wykonaniu na konsoli</w:t>
      </w:r>
    </w:p>
    <w:p w14:paraId="77A1C580" w14:textId="77777777" w:rsidR="001A7836" w:rsidRDefault="00000000">
      <w:pPr>
        <w:pStyle w:val="ListParagraph"/>
        <w:spacing w:line="251" w:lineRule="auto"/>
        <w:ind w:left="2880" w:firstLine="660"/>
        <w:rPr>
          <w:rFonts w:cs="Calibri"/>
        </w:rPr>
      </w:pPr>
      <w:r>
        <w:rPr>
          <w:rFonts w:cs="Calibri"/>
        </w:rPr>
        <w:t>2b.2 Wykonaj 5. Buduj program</w:t>
      </w:r>
    </w:p>
    <w:p w14:paraId="1422B584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System odbiera wynik działania schematu studenta Karola Tuska w postaci stringu „3”, jego wartość jest porównywana z oczekiwaną wartością przypisaną do zadania „3”. Wynik to prawda, dlatego na konsoli studenta pojawia się komunikat o prawidłowym wykonaniu zadania, a wykonanie zadania rejestrowane jest w bazie danych.</w:t>
      </w:r>
    </w:p>
    <w:p w14:paraId="129A3FBB" w14:textId="2D4E18E2" w:rsidR="001A7836" w:rsidRDefault="00000000">
      <w:pPr>
        <w:spacing w:line="251" w:lineRule="auto"/>
      </w:pPr>
      <w:r>
        <w:rPr>
          <w:rFonts w:cs="Calibri"/>
          <w:noProof/>
        </w:rPr>
        <w:drawing>
          <wp:inline distT="0" distB="0" distL="0" distR="0" wp14:anchorId="6940504B" wp14:editId="63554594">
            <wp:extent cx="5526139" cy="2606332"/>
            <wp:effectExtent l="0" t="0" r="0" b="3518"/>
            <wp:docPr id="11" name="Obraz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6139" cy="26063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1D630E" w14:textId="77777777" w:rsidR="00AA5606" w:rsidRDefault="00AA5606">
      <w:pPr>
        <w:spacing w:line="251" w:lineRule="auto"/>
      </w:pPr>
    </w:p>
    <w:p w14:paraId="428B93F1" w14:textId="77777777" w:rsidR="001A7836" w:rsidRDefault="00000000">
      <w:pPr>
        <w:pStyle w:val="ListParagraph"/>
        <w:spacing w:line="251" w:lineRule="auto"/>
        <w:ind w:left="2880"/>
        <w:rPr>
          <w:rFonts w:cs="Calibri"/>
        </w:rPr>
      </w:pPr>
      <w:r>
        <w:rPr>
          <w:rFonts w:cs="Calibri"/>
        </w:rPr>
        <w:tab/>
      </w:r>
    </w:p>
    <w:p w14:paraId="7FB7686D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Oceń studenta</w:t>
      </w:r>
    </w:p>
    <w:p w14:paraId="3A2E22AC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Prowadzona jest automatyczna lista studentów w oparciu o ilość wykonanych zadań do której mają dostęp studenci i prowadzący zajęcia.</w:t>
      </w:r>
    </w:p>
    <w:p w14:paraId="16F4EABE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 xml:space="preserve">System pobiera informacje </w:t>
      </w:r>
    </w:p>
    <w:p w14:paraId="4CDE2EB9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oblicza ranking</w:t>
      </w:r>
    </w:p>
    <w:p w14:paraId="02B355CA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wyświetla studentów w kolejności rankingu</w:t>
      </w:r>
    </w:p>
    <w:p w14:paraId="34EECD0C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Student Karol zalogował się do systemu co stanowi wezwanie do wyświetlenia rankingu. System wyświetla listę trzech studentów z </w:t>
      </w:r>
      <w:proofErr w:type="spellStart"/>
      <w:r>
        <w:rPr>
          <w:rFonts w:cs="Calibri"/>
        </w:rPr>
        <w:t>Brajana</w:t>
      </w:r>
      <w:proofErr w:type="spellEnd"/>
      <w:r>
        <w:rPr>
          <w:rFonts w:cs="Calibri"/>
        </w:rPr>
        <w:t xml:space="preserve"> Kowalskiego, Mileny Samsel oraz Karola Tuska w </w:t>
      </w:r>
      <w:r>
        <w:rPr>
          <w:rFonts w:cs="Calibri"/>
        </w:rPr>
        <w:lastRenderedPageBreak/>
        <w:t xml:space="preserve">kolejności ilości wykonanych zadań. 1. </w:t>
      </w:r>
      <w:proofErr w:type="spellStart"/>
      <w:r>
        <w:rPr>
          <w:rFonts w:cs="Calibri"/>
        </w:rPr>
        <w:t>brajan.kowalski</w:t>
      </w:r>
      <w:proofErr w:type="spellEnd"/>
      <w:r>
        <w:rPr>
          <w:rFonts w:cs="Calibri"/>
        </w:rPr>
        <w:t xml:space="preserve"> 2 zadania 2. </w:t>
      </w:r>
      <w:proofErr w:type="spellStart"/>
      <w:r>
        <w:rPr>
          <w:rFonts w:cs="Calibri"/>
        </w:rPr>
        <w:t>milena.samsel</w:t>
      </w:r>
      <w:proofErr w:type="spellEnd"/>
      <w:r>
        <w:rPr>
          <w:rFonts w:cs="Calibri"/>
        </w:rPr>
        <w:t xml:space="preserve"> 1 zadanie 3. </w:t>
      </w:r>
      <w:proofErr w:type="spellStart"/>
      <w:r>
        <w:rPr>
          <w:rFonts w:cs="Calibri"/>
        </w:rPr>
        <w:t>karol.tusk</w:t>
      </w:r>
      <w:proofErr w:type="spellEnd"/>
      <w:r>
        <w:rPr>
          <w:rFonts w:cs="Calibri"/>
        </w:rPr>
        <w:t xml:space="preserve"> 0 zadań.</w:t>
      </w:r>
    </w:p>
    <w:p w14:paraId="483D14B6" w14:textId="0A6DD878" w:rsidR="001A7836" w:rsidRDefault="00000000">
      <w:pPr>
        <w:spacing w:line="251" w:lineRule="auto"/>
      </w:pPr>
      <w:r>
        <w:rPr>
          <w:rFonts w:cs="Calibri"/>
          <w:noProof/>
        </w:rPr>
        <w:drawing>
          <wp:inline distT="0" distB="0" distL="0" distR="0" wp14:anchorId="595B3407" wp14:editId="1AE7D4A6">
            <wp:extent cx="5731514" cy="1530348"/>
            <wp:effectExtent l="0" t="0" r="2536" b="0"/>
            <wp:docPr id="12" name="Obraz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5303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1638E7" w14:textId="77777777" w:rsidR="00AA5606" w:rsidRDefault="00AA5606">
      <w:pPr>
        <w:spacing w:line="251" w:lineRule="auto"/>
      </w:pPr>
    </w:p>
    <w:p w14:paraId="6A50624E" w14:textId="77777777" w:rsidR="001A7836" w:rsidRDefault="00000000">
      <w:pPr>
        <w:pStyle w:val="ListParagraph"/>
        <w:numPr>
          <w:ilvl w:val="0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Dostosuj program</w:t>
      </w:r>
    </w:p>
    <w:p w14:paraId="28D84286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 xml:space="preserve">Użytkownik i prowadzący ma możliwość podstawowej możliwości dostosowania programu do własnych preferencji za pośrednictwem paska zadań (m.in. rozdzielczość). </w:t>
      </w:r>
    </w:p>
    <w:p w14:paraId="0B7CCFA5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odbiera żądanie personalizacji</w:t>
      </w:r>
    </w:p>
    <w:p w14:paraId="4E36B2ED" w14:textId="77777777" w:rsidR="001A7836" w:rsidRDefault="00000000">
      <w:pPr>
        <w:pStyle w:val="ListParagraph"/>
        <w:numPr>
          <w:ilvl w:val="3"/>
          <w:numId w:val="7"/>
        </w:numPr>
        <w:spacing w:line="251" w:lineRule="auto"/>
        <w:rPr>
          <w:rFonts w:cs="Calibri"/>
        </w:rPr>
      </w:pPr>
      <w:r>
        <w:rPr>
          <w:rFonts w:cs="Calibri"/>
        </w:rPr>
        <w:t>System obsługuje żądanie personalizacji</w:t>
      </w:r>
    </w:p>
    <w:p w14:paraId="237AFA9A" w14:textId="77777777" w:rsidR="001A7836" w:rsidRDefault="00000000">
      <w:pPr>
        <w:spacing w:line="251" w:lineRule="auto"/>
        <w:rPr>
          <w:rFonts w:cs="Calibri"/>
        </w:rPr>
      </w:pPr>
      <w:r>
        <w:rPr>
          <w:rFonts w:cs="Calibri"/>
        </w:rPr>
        <w:t>Użytkownik Jarosław Kaczyński naciska przycisk „inne” na pasku zadań, system rozwija opcje ukryte spod tej opcji, które składają się z informacji o programie i pomocy. Następnie użytkownik naciska opcję „pomoc”. System prezentuje mu pomoc w obsłudze programu. Użytkownik zapoznaje się i zamyka okno.</w:t>
      </w:r>
    </w:p>
    <w:p w14:paraId="3FECAAE1" w14:textId="77777777" w:rsidR="001A7836" w:rsidRDefault="00000000">
      <w:pPr>
        <w:spacing w:line="251" w:lineRule="auto"/>
      </w:pPr>
      <w:r>
        <w:rPr>
          <w:rFonts w:cs="Calibri"/>
          <w:noProof/>
        </w:rPr>
        <w:drawing>
          <wp:inline distT="0" distB="0" distL="0" distR="0" wp14:anchorId="4AD5B18E" wp14:editId="030978D8">
            <wp:extent cx="5731514" cy="1777995"/>
            <wp:effectExtent l="0" t="0" r="2536" b="0"/>
            <wp:docPr id="13" name="Obraz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777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6457C5" w14:textId="77777777" w:rsidR="001A7836" w:rsidRDefault="001A7836">
      <w:pPr>
        <w:spacing w:line="251" w:lineRule="auto"/>
        <w:rPr>
          <w:rFonts w:cs="Calibri"/>
        </w:rPr>
      </w:pPr>
    </w:p>
    <w:p w14:paraId="25881F32" w14:textId="77777777" w:rsidR="001A7836" w:rsidRDefault="001A7836">
      <w:pPr>
        <w:spacing w:line="251" w:lineRule="auto"/>
        <w:rPr>
          <w:rFonts w:cs="Calibri"/>
        </w:rPr>
      </w:pPr>
    </w:p>
    <w:p w14:paraId="72219A1A" w14:textId="77777777" w:rsidR="001A7836" w:rsidRDefault="001A7836">
      <w:pPr>
        <w:spacing w:line="251" w:lineRule="auto"/>
        <w:rPr>
          <w:rFonts w:cs="Calibri"/>
        </w:rPr>
      </w:pPr>
    </w:p>
    <w:p w14:paraId="0E21C897" w14:textId="77777777" w:rsidR="001A7836" w:rsidRDefault="001A7836">
      <w:pPr>
        <w:spacing w:line="251" w:lineRule="auto"/>
        <w:rPr>
          <w:rFonts w:cs="Calibri"/>
        </w:rPr>
      </w:pPr>
    </w:p>
    <w:p w14:paraId="4119071F" w14:textId="77777777" w:rsidR="001A7836" w:rsidRDefault="001A7836">
      <w:pPr>
        <w:spacing w:line="251" w:lineRule="auto"/>
        <w:rPr>
          <w:rFonts w:cs="Calibri"/>
        </w:rPr>
      </w:pPr>
    </w:p>
    <w:p w14:paraId="783307ED" w14:textId="77777777" w:rsidR="001A7836" w:rsidRDefault="001A7836">
      <w:pPr>
        <w:spacing w:line="251" w:lineRule="auto"/>
        <w:rPr>
          <w:rFonts w:cs="Calibri"/>
        </w:rPr>
      </w:pPr>
    </w:p>
    <w:p w14:paraId="58C3FCDE" w14:textId="77777777" w:rsidR="001A7836" w:rsidRDefault="001A7836">
      <w:pPr>
        <w:spacing w:line="251" w:lineRule="auto"/>
        <w:rPr>
          <w:rFonts w:cs="Calibri"/>
        </w:rPr>
      </w:pPr>
    </w:p>
    <w:p w14:paraId="71C8AE88" w14:textId="77777777" w:rsidR="001A7836" w:rsidRDefault="001A7836">
      <w:pPr>
        <w:spacing w:line="251" w:lineRule="auto"/>
        <w:rPr>
          <w:rFonts w:cs="Calibri"/>
        </w:rPr>
      </w:pPr>
    </w:p>
    <w:p w14:paraId="3ADC8819" w14:textId="77777777" w:rsidR="001A7836" w:rsidRDefault="001A7836">
      <w:pPr>
        <w:spacing w:line="251" w:lineRule="auto"/>
        <w:rPr>
          <w:rFonts w:cs="Calibri"/>
        </w:rPr>
      </w:pPr>
    </w:p>
    <w:p w14:paraId="67193724" w14:textId="77777777" w:rsidR="001A7836" w:rsidRDefault="00000000">
      <w:pPr>
        <w:spacing w:line="251" w:lineRule="auto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lastRenderedPageBreak/>
        <w:t>Dokumenty występujące w ramach dziedziny problemowej</w:t>
      </w:r>
    </w:p>
    <w:p w14:paraId="4D655F88" w14:textId="77777777" w:rsidR="001A7836" w:rsidRDefault="00000000">
      <w:pPr>
        <w:spacing w:line="251" w:lineRule="auto"/>
      </w:pPr>
      <w:r>
        <w:rPr>
          <w:rFonts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D6DAB4C" wp14:editId="13513843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4210638" cy="8068802"/>
            <wp:effectExtent l="0" t="0" r="0" b="8398"/>
            <wp:wrapSquare wrapText="bothSides"/>
            <wp:docPr id="14" name="Picture 6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0688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cs="Calibri"/>
          <w:b/>
          <w:bCs/>
        </w:rPr>
        <w:t>formularz_rejestracji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rodzaj_kursu</w:t>
      </w:r>
      <w:proofErr w:type="spellEnd"/>
      <w:r>
        <w:rPr>
          <w:rFonts w:cs="Calibri"/>
        </w:rPr>
        <w:t xml:space="preserve"> + { </w:t>
      </w:r>
      <w:proofErr w:type="spellStart"/>
      <w:r>
        <w:rPr>
          <w:rFonts w:cs="Calibri"/>
        </w:rPr>
        <w:t>dane_uczestnika</w:t>
      </w:r>
      <w:proofErr w:type="spellEnd"/>
      <w:r>
        <w:rPr>
          <w:rFonts w:cs="Calibri"/>
        </w:rPr>
        <w:t xml:space="preserve"> } + { </w:t>
      </w:r>
      <w:proofErr w:type="spellStart"/>
      <w:r>
        <w:rPr>
          <w:rFonts w:cs="Calibri"/>
        </w:rPr>
        <w:t>dane_opiekuna</w:t>
      </w:r>
      <w:proofErr w:type="spellEnd"/>
      <w:r>
        <w:rPr>
          <w:rFonts w:cs="Calibri"/>
        </w:rPr>
        <w:t xml:space="preserve"> } + </w:t>
      </w:r>
      <w:proofErr w:type="spellStart"/>
      <w:r>
        <w:rPr>
          <w:rFonts w:cs="Calibri"/>
        </w:rPr>
        <w:t>skad_wiesz</w:t>
      </w:r>
      <w:proofErr w:type="spellEnd"/>
      <w:r>
        <w:rPr>
          <w:rFonts w:cs="Calibri"/>
        </w:rPr>
        <w:t xml:space="preserve"> + uwagi</w:t>
      </w:r>
    </w:p>
    <w:p w14:paraId="450EBD1F" w14:textId="77777777" w:rsidR="001A7836" w:rsidRDefault="001A7836">
      <w:pPr>
        <w:spacing w:line="251" w:lineRule="auto"/>
        <w:rPr>
          <w:rFonts w:cs="Calibri"/>
        </w:rPr>
      </w:pPr>
    </w:p>
    <w:p w14:paraId="617A2A7F" w14:textId="77777777" w:rsidR="001A7836" w:rsidRDefault="00000000">
      <w:pPr>
        <w:spacing w:line="251" w:lineRule="auto"/>
      </w:pPr>
      <w:proofErr w:type="spellStart"/>
      <w:r>
        <w:rPr>
          <w:rFonts w:cs="Calibri"/>
          <w:b/>
          <w:bCs/>
        </w:rPr>
        <w:t>rodzaj_kursu</w:t>
      </w:r>
      <w:proofErr w:type="spellEnd"/>
      <w:r>
        <w:rPr>
          <w:rFonts w:cs="Calibri"/>
        </w:rPr>
        <w:t xml:space="preserve"> = [on-</w:t>
      </w:r>
      <w:proofErr w:type="spellStart"/>
      <w:r>
        <w:rPr>
          <w:rFonts w:cs="Calibri"/>
        </w:rPr>
        <w:t>site</w:t>
      </w:r>
      <w:proofErr w:type="spellEnd"/>
      <w:r>
        <w:rPr>
          <w:rFonts w:cs="Calibri"/>
        </w:rPr>
        <w:t xml:space="preserve"> | </w:t>
      </w:r>
      <w:proofErr w:type="spellStart"/>
      <w:r>
        <w:rPr>
          <w:rFonts w:cs="Calibri"/>
        </w:rPr>
        <w:t>remote</w:t>
      </w:r>
      <w:proofErr w:type="spellEnd"/>
      <w:r>
        <w:rPr>
          <w:rFonts w:cs="Calibri"/>
        </w:rPr>
        <w:t>]</w:t>
      </w:r>
    </w:p>
    <w:p w14:paraId="26BD3AFB" w14:textId="77777777" w:rsidR="001A7836" w:rsidRDefault="00000000">
      <w:pPr>
        <w:spacing w:line="251" w:lineRule="auto"/>
      </w:pPr>
      <w:proofErr w:type="spellStart"/>
      <w:r>
        <w:rPr>
          <w:rFonts w:cs="Calibri"/>
          <w:b/>
          <w:bCs/>
        </w:rPr>
        <w:t>dane_uczestnika</w:t>
      </w:r>
      <w:proofErr w:type="spellEnd"/>
      <w:r>
        <w:rPr>
          <w:rFonts w:cs="Calibri"/>
        </w:rPr>
        <w:t xml:space="preserve"> = email + </w:t>
      </w:r>
      <w:proofErr w:type="spellStart"/>
      <w:r>
        <w:rPr>
          <w:rFonts w:cs="Calibri"/>
        </w:rPr>
        <w:t>rok_urodzenia</w:t>
      </w:r>
      <w:proofErr w:type="spellEnd"/>
      <w:r>
        <w:rPr>
          <w:rFonts w:cs="Calibri"/>
        </w:rPr>
        <w:t xml:space="preserve"> + </w:t>
      </w:r>
      <w:proofErr w:type="spellStart"/>
      <w:r>
        <w:rPr>
          <w:rFonts w:cs="Calibri"/>
        </w:rPr>
        <w:t>imie_i_nazwisko</w:t>
      </w:r>
      <w:proofErr w:type="spellEnd"/>
    </w:p>
    <w:p w14:paraId="448C77CA" w14:textId="77777777" w:rsidR="001A7836" w:rsidRDefault="001A7836">
      <w:pPr>
        <w:spacing w:line="251" w:lineRule="auto"/>
        <w:rPr>
          <w:rFonts w:cs="Calibri"/>
        </w:rPr>
      </w:pPr>
    </w:p>
    <w:p w14:paraId="5BDC5A98" w14:textId="77777777" w:rsidR="001A7836" w:rsidRDefault="00000000">
      <w:pPr>
        <w:spacing w:line="251" w:lineRule="auto"/>
      </w:pPr>
      <w:proofErr w:type="spellStart"/>
      <w:r>
        <w:rPr>
          <w:rFonts w:cs="Calibri"/>
          <w:b/>
          <w:bCs/>
        </w:rPr>
        <w:t>dane_opiekuna</w:t>
      </w:r>
      <w:proofErr w:type="spellEnd"/>
      <w:r>
        <w:rPr>
          <w:rFonts w:cs="Calibri"/>
        </w:rPr>
        <w:t xml:space="preserve"> = email + </w:t>
      </w:r>
      <w:proofErr w:type="spellStart"/>
      <w:r>
        <w:rPr>
          <w:rFonts w:cs="Calibri"/>
        </w:rPr>
        <w:t>nr_telefonu</w:t>
      </w:r>
      <w:proofErr w:type="spellEnd"/>
      <w:r>
        <w:rPr>
          <w:rFonts w:cs="Calibri"/>
        </w:rPr>
        <w:t xml:space="preserve"> + </w:t>
      </w:r>
      <w:proofErr w:type="spellStart"/>
      <w:r>
        <w:rPr>
          <w:rFonts w:cs="Calibri"/>
        </w:rPr>
        <w:t>imie_nazwisko</w:t>
      </w:r>
      <w:proofErr w:type="spellEnd"/>
      <w:r>
        <w:rPr>
          <w:rFonts w:cs="Calibri"/>
        </w:rPr>
        <w:t xml:space="preserve"> + </w:t>
      </w:r>
      <w:proofErr w:type="spellStart"/>
      <w:r>
        <w:rPr>
          <w:rFonts w:cs="Calibri"/>
        </w:rPr>
        <w:t>kod_pocztowy</w:t>
      </w:r>
      <w:proofErr w:type="spellEnd"/>
      <w:r>
        <w:rPr>
          <w:rFonts w:cs="Calibri"/>
        </w:rPr>
        <w:t xml:space="preserve"> </w:t>
      </w:r>
    </w:p>
    <w:p w14:paraId="2F8C6DBC" w14:textId="77777777" w:rsidR="001A7836" w:rsidRDefault="001A7836">
      <w:pPr>
        <w:spacing w:line="251" w:lineRule="auto"/>
        <w:rPr>
          <w:rFonts w:cs="Calibri"/>
        </w:rPr>
      </w:pPr>
    </w:p>
    <w:p w14:paraId="395A8A15" w14:textId="77777777" w:rsidR="001A7836" w:rsidRDefault="001A7836">
      <w:pPr>
        <w:spacing w:line="251" w:lineRule="auto"/>
        <w:rPr>
          <w:rFonts w:cs="Calibri"/>
        </w:rPr>
      </w:pPr>
    </w:p>
    <w:p w14:paraId="617017BA" w14:textId="77777777" w:rsidR="001A7836" w:rsidRDefault="001A7836">
      <w:pPr>
        <w:spacing w:line="251" w:lineRule="auto"/>
        <w:rPr>
          <w:rFonts w:cs="Calibri"/>
        </w:rPr>
      </w:pPr>
    </w:p>
    <w:p w14:paraId="244B1B14" w14:textId="77777777" w:rsidR="001A7836" w:rsidRDefault="001A7836"/>
    <w:p w14:paraId="705AA64E" w14:textId="77777777" w:rsidR="001A7836" w:rsidRDefault="001A7836">
      <w:pPr>
        <w:rPr>
          <w:rFonts w:cs="Calibri"/>
        </w:rPr>
      </w:pPr>
    </w:p>
    <w:p w14:paraId="60AAE895" w14:textId="77777777" w:rsidR="001A7836" w:rsidRDefault="001A7836"/>
    <w:p w14:paraId="17A98BDA" w14:textId="77777777" w:rsidR="001A7836" w:rsidRDefault="001A7836"/>
    <w:p w14:paraId="5E66D700" w14:textId="77777777" w:rsidR="001A7836" w:rsidRDefault="001A7836"/>
    <w:p w14:paraId="2A530CAB" w14:textId="77777777" w:rsidR="001A7836" w:rsidRDefault="001A7836"/>
    <w:p w14:paraId="4F19C4A7" w14:textId="77777777" w:rsidR="001A7836" w:rsidRDefault="001A7836"/>
    <w:p w14:paraId="2A9A0DEA" w14:textId="77777777" w:rsidR="001A7836" w:rsidRDefault="001A7836"/>
    <w:p w14:paraId="73149C47" w14:textId="77777777" w:rsidR="001A7836" w:rsidRDefault="001A7836"/>
    <w:p w14:paraId="78BC3A90" w14:textId="77777777" w:rsidR="001A7836" w:rsidRDefault="001A7836"/>
    <w:p w14:paraId="681FA05E" w14:textId="77777777" w:rsidR="001A7836" w:rsidRDefault="001A7836"/>
    <w:p w14:paraId="2058324F" w14:textId="77777777" w:rsidR="001A7836" w:rsidRDefault="001A7836"/>
    <w:p w14:paraId="728EB359" w14:textId="77777777" w:rsidR="001A7836" w:rsidRDefault="001A7836"/>
    <w:p w14:paraId="67835571" w14:textId="77777777" w:rsidR="001A7836" w:rsidRDefault="001A7836"/>
    <w:p w14:paraId="3471B07C" w14:textId="77777777" w:rsidR="001A7836" w:rsidRDefault="001A7836"/>
    <w:p w14:paraId="088C561F" w14:textId="77777777" w:rsidR="001A7836" w:rsidRDefault="00000000">
      <w:r>
        <w:rPr>
          <w:noProof/>
        </w:rPr>
        <w:lastRenderedPageBreak/>
        <w:drawing>
          <wp:inline distT="0" distB="0" distL="0" distR="0" wp14:anchorId="2DE82EEB" wp14:editId="3F5CB946">
            <wp:extent cx="5731514" cy="4417064"/>
            <wp:effectExtent l="0" t="0" r="2536" b="2536"/>
            <wp:docPr id="15" name="Picture 7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4170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D0AB45" w14:textId="77777777" w:rsidR="001A7836" w:rsidRDefault="00000000">
      <w:r>
        <w:rPr>
          <w:b/>
          <w:bCs/>
        </w:rPr>
        <w:t>dyplom</w:t>
      </w:r>
      <w:r>
        <w:t xml:space="preserve"> = </w:t>
      </w:r>
      <w:proofErr w:type="spellStart"/>
      <w:r>
        <w:t>imie_nazwisko_uczestnika</w:t>
      </w:r>
      <w:proofErr w:type="spellEnd"/>
      <w:r>
        <w:t xml:space="preserve"> + </w:t>
      </w:r>
      <w:proofErr w:type="spellStart"/>
      <w:r>
        <w:t>prowadzacy_zajecia</w:t>
      </w:r>
      <w:proofErr w:type="spellEnd"/>
      <w:r>
        <w:t xml:space="preserve"> + data</w:t>
      </w:r>
    </w:p>
    <w:p w14:paraId="02473EE7" w14:textId="77777777" w:rsidR="001A7836" w:rsidRDefault="001A7836"/>
    <w:p w14:paraId="0244C650" w14:textId="77777777" w:rsidR="001A7836" w:rsidRDefault="001A7836"/>
    <w:p w14:paraId="2378ACDB" w14:textId="77777777" w:rsidR="001A7836" w:rsidRDefault="001A7836"/>
    <w:p w14:paraId="678C041A" w14:textId="77777777" w:rsidR="001A7836" w:rsidRDefault="001A7836"/>
    <w:p w14:paraId="018634A3" w14:textId="77777777" w:rsidR="001A7836" w:rsidRDefault="001A7836"/>
    <w:p w14:paraId="149E06DE" w14:textId="77777777" w:rsidR="001A783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33C8C58" wp14:editId="24E0E49C">
            <wp:extent cx="4093211" cy="8863334"/>
            <wp:effectExtent l="0" t="0" r="2539" b="0"/>
            <wp:docPr id="16" name="Picture 9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3211" cy="88633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7A283A" w14:textId="77777777" w:rsidR="001A7836" w:rsidRDefault="001A7836"/>
    <w:p w14:paraId="2265F32E" w14:textId="77777777" w:rsidR="001A7836" w:rsidRDefault="001A7836"/>
    <w:p w14:paraId="3C2EED16" w14:textId="77777777" w:rsidR="001A7836" w:rsidRDefault="00000000">
      <w:proofErr w:type="spellStart"/>
      <w:r>
        <w:rPr>
          <w:b/>
          <w:bCs/>
        </w:rPr>
        <w:t>zgoda_przetwarzania_danych_osobowych</w:t>
      </w:r>
      <w:proofErr w:type="spellEnd"/>
      <w:r>
        <w:t xml:space="preserve"> = data + podpis</w:t>
      </w:r>
    </w:p>
    <w:p w14:paraId="6F4A3E1E" w14:textId="77777777" w:rsidR="001A7836" w:rsidRDefault="001A7836"/>
    <w:p w14:paraId="0E3DF43F" w14:textId="77777777" w:rsidR="001A7836" w:rsidRDefault="001A7836"/>
    <w:p w14:paraId="79CFC55D" w14:textId="77777777" w:rsidR="001A7836" w:rsidRDefault="00000000">
      <w:r>
        <w:rPr>
          <w:noProof/>
        </w:rPr>
        <w:lastRenderedPageBreak/>
        <w:drawing>
          <wp:inline distT="0" distB="0" distL="0" distR="0" wp14:anchorId="62AF09F0" wp14:editId="701D3126">
            <wp:extent cx="5273673" cy="7474589"/>
            <wp:effectExtent l="0" t="0" r="3177" b="0"/>
            <wp:docPr id="1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3" cy="74745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D36EA2" w14:textId="77777777" w:rsidR="001A7836" w:rsidRDefault="00000000">
      <w:proofErr w:type="spellStart"/>
      <w:r>
        <w:rPr>
          <w:b/>
          <w:bCs/>
        </w:rPr>
        <w:t>faktura_za_serwer</w:t>
      </w:r>
      <w:proofErr w:type="spellEnd"/>
      <w:r>
        <w:t xml:space="preserve"> = </w:t>
      </w:r>
      <w:proofErr w:type="spellStart"/>
      <w:r>
        <w:t>data_wystawienia</w:t>
      </w:r>
      <w:proofErr w:type="spellEnd"/>
      <w:r>
        <w:t xml:space="preserve"> + </w:t>
      </w:r>
      <w:proofErr w:type="spellStart"/>
      <w:r>
        <w:t>data_wystawienia</w:t>
      </w:r>
      <w:proofErr w:type="spellEnd"/>
      <w:r>
        <w:t xml:space="preserve"> + </w:t>
      </w:r>
      <w:proofErr w:type="spellStart"/>
      <w:r>
        <w:t>nr_faktury</w:t>
      </w:r>
      <w:proofErr w:type="spellEnd"/>
      <w:r>
        <w:t xml:space="preserve"> + </w:t>
      </w:r>
      <w:proofErr w:type="spellStart"/>
      <w:r>
        <w:t>nazwa_sprzedawcy</w:t>
      </w:r>
      <w:proofErr w:type="spellEnd"/>
      <w:r>
        <w:t xml:space="preserve"> + </w:t>
      </w:r>
      <w:proofErr w:type="spellStart"/>
      <w:r>
        <w:t>adres_sprzedawcy</w:t>
      </w:r>
      <w:proofErr w:type="spellEnd"/>
      <w:r>
        <w:t xml:space="preserve"> + </w:t>
      </w:r>
      <w:proofErr w:type="spellStart"/>
      <w:r>
        <w:t>nip_sprzedawcy</w:t>
      </w:r>
      <w:proofErr w:type="spellEnd"/>
      <w:r>
        <w:t xml:space="preserve"> + </w:t>
      </w:r>
      <w:proofErr w:type="spellStart"/>
      <w:r>
        <w:t>vat_ue</w:t>
      </w:r>
      <w:proofErr w:type="spellEnd"/>
      <w:r>
        <w:t xml:space="preserve"> + nabywca + </w:t>
      </w:r>
      <w:proofErr w:type="spellStart"/>
      <w:r>
        <w:t>adres_nabywcy</w:t>
      </w:r>
      <w:proofErr w:type="spellEnd"/>
      <w:r>
        <w:t xml:space="preserve"> + </w:t>
      </w:r>
      <w:proofErr w:type="spellStart"/>
      <w:r>
        <w:t>płatnosc</w:t>
      </w:r>
      <w:proofErr w:type="spellEnd"/>
      <w:r>
        <w:t xml:space="preserve"> + </w:t>
      </w:r>
      <w:proofErr w:type="spellStart"/>
      <w:r>
        <w:t>zamowienie</w:t>
      </w:r>
      <w:proofErr w:type="spellEnd"/>
      <w:r>
        <w:t xml:space="preserve"> + </w:t>
      </w:r>
      <w:proofErr w:type="spellStart"/>
      <w:r>
        <w:t>pelna_cena</w:t>
      </w:r>
      <w:proofErr w:type="spellEnd"/>
      <w:r>
        <w:t xml:space="preserve"> + uwagi</w:t>
      </w:r>
    </w:p>
    <w:p w14:paraId="7447FB6A" w14:textId="77777777" w:rsidR="001A7836" w:rsidRDefault="001A7836"/>
    <w:p w14:paraId="0885050D" w14:textId="77777777" w:rsidR="001A7836" w:rsidRDefault="00000000">
      <w:proofErr w:type="spellStart"/>
      <w:r>
        <w:rPr>
          <w:b/>
          <w:bCs/>
        </w:rPr>
        <w:t>platnosc</w:t>
      </w:r>
      <w:proofErr w:type="spellEnd"/>
      <w:r>
        <w:t xml:space="preserve"> = [ karta | przelew | przelewy24 ]</w:t>
      </w:r>
    </w:p>
    <w:p w14:paraId="721F7ACB" w14:textId="77777777" w:rsidR="001A7836" w:rsidRDefault="00000000">
      <w:r>
        <w:rPr>
          <w:b/>
          <w:bCs/>
        </w:rPr>
        <w:lastRenderedPageBreak/>
        <w:t>zamówienie</w:t>
      </w:r>
      <w:r>
        <w:t xml:space="preserve"> = { </w:t>
      </w:r>
      <w:proofErr w:type="spellStart"/>
      <w:r>
        <w:t>usluga</w:t>
      </w:r>
      <w:proofErr w:type="spellEnd"/>
      <w:r>
        <w:t xml:space="preserve"> }</w:t>
      </w:r>
    </w:p>
    <w:p w14:paraId="3CB6AAFE" w14:textId="77777777" w:rsidR="001A7836" w:rsidRDefault="00000000">
      <w:proofErr w:type="spellStart"/>
      <w:r>
        <w:rPr>
          <w:b/>
          <w:bCs/>
        </w:rPr>
        <w:t>usluga</w:t>
      </w:r>
      <w:proofErr w:type="spellEnd"/>
      <w:r>
        <w:rPr>
          <w:b/>
          <w:bCs/>
        </w:rPr>
        <w:t xml:space="preserve"> </w:t>
      </w:r>
      <w:r>
        <w:t xml:space="preserve">= </w:t>
      </w:r>
      <w:proofErr w:type="spellStart"/>
      <w:r>
        <w:t>nazwa_serwera</w:t>
      </w:r>
      <w:proofErr w:type="spellEnd"/>
      <w:r>
        <w:t xml:space="preserve"> + </w:t>
      </w:r>
      <w:proofErr w:type="spellStart"/>
      <w:r>
        <w:t>ilosc</w:t>
      </w:r>
      <w:proofErr w:type="spellEnd"/>
      <w:r>
        <w:t xml:space="preserve"> + </w:t>
      </w:r>
      <w:proofErr w:type="spellStart"/>
      <w:r>
        <w:t>cena_netto</w:t>
      </w:r>
      <w:proofErr w:type="spellEnd"/>
      <w:r>
        <w:t xml:space="preserve"> + vat + </w:t>
      </w:r>
      <w:proofErr w:type="spellStart"/>
      <w:r>
        <w:t>warto_brutto</w:t>
      </w:r>
      <w:proofErr w:type="spellEnd"/>
    </w:p>
    <w:p w14:paraId="46CAA5D2" w14:textId="77777777" w:rsidR="001A7836" w:rsidRDefault="00000000">
      <w:r>
        <w:t xml:space="preserve"> </w:t>
      </w:r>
    </w:p>
    <w:sectPr w:rsidR="001A783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1707" w14:textId="77777777" w:rsidR="007844F3" w:rsidRDefault="007844F3">
      <w:pPr>
        <w:spacing w:after="0" w:line="240" w:lineRule="auto"/>
      </w:pPr>
      <w:r>
        <w:separator/>
      </w:r>
    </w:p>
  </w:endnote>
  <w:endnote w:type="continuationSeparator" w:id="0">
    <w:p w14:paraId="36244079" w14:textId="77777777" w:rsidR="007844F3" w:rsidRDefault="0078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102B7" w14:textId="77777777" w:rsidR="007844F3" w:rsidRDefault="007844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CC822C" w14:textId="77777777" w:rsidR="007844F3" w:rsidRDefault="0078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626"/>
    <w:multiLevelType w:val="multilevel"/>
    <w:tmpl w:val="7BE20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15C6"/>
    <w:multiLevelType w:val="multilevel"/>
    <w:tmpl w:val="F3A82E4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D1874C4"/>
    <w:multiLevelType w:val="multilevel"/>
    <w:tmpl w:val="A434C836"/>
    <w:lvl w:ilvl="0"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67A5CF0"/>
    <w:multiLevelType w:val="multilevel"/>
    <w:tmpl w:val="393297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63962"/>
    <w:multiLevelType w:val="multilevel"/>
    <w:tmpl w:val="67F82FC6"/>
    <w:lvl w:ilvl="0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5836682C"/>
    <w:multiLevelType w:val="multilevel"/>
    <w:tmpl w:val="539AB14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A315BF3"/>
    <w:multiLevelType w:val="multilevel"/>
    <w:tmpl w:val="8660B76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A1D0D4A"/>
    <w:multiLevelType w:val="multilevel"/>
    <w:tmpl w:val="E9806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063105">
    <w:abstractNumId w:val="0"/>
  </w:num>
  <w:num w:numId="2" w16cid:durableId="1878659038">
    <w:abstractNumId w:val="7"/>
  </w:num>
  <w:num w:numId="3" w16cid:durableId="1427193880">
    <w:abstractNumId w:val="6"/>
  </w:num>
  <w:num w:numId="4" w16cid:durableId="111367939">
    <w:abstractNumId w:val="4"/>
  </w:num>
  <w:num w:numId="5" w16cid:durableId="847133033">
    <w:abstractNumId w:val="2"/>
  </w:num>
  <w:num w:numId="6" w16cid:durableId="303701608">
    <w:abstractNumId w:val="5"/>
  </w:num>
  <w:num w:numId="7" w16cid:durableId="560750571">
    <w:abstractNumId w:val="3"/>
  </w:num>
  <w:num w:numId="8" w16cid:durableId="1516263496">
    <w:abstractNumId w:val="1"/>
  </w:num>
  <w:num w:numId="9" w16cid:durableId="5964354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A7836"/>
    <w:rsid w:val="001A7836"/>
    <w:rsid w:val="007844F3"/>
    <w:rsid w:val="00AA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9449"/>
  <w15:docId w15:val="{98C3FCF4-CE1C-4AE0-9D50-BB8D3462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TOC1">
    <w:name w:val="toc 1"/>
    <w:basedOn w:val="Normal"/>
    <w:next w:val="Normal"/>
    <w:autoRedefine/>
    <w:pPr>
      <w:tabs>
        <w:tab w:val="right" w:leader="dot" w:pos="9060"/>
      </w:tabs>
      <w:spacing w:after="200" w:line="276" w:lineRule="auto"/>
    </w:pPr>
    <w:rPr>
      <w:rFonts w:ascii="Times New Roman" w:hAnsi="Times New Roman" w:cs="Times New Roman"/>
      <w:b/>
      <w:bCs/>
      <w:color w:val="000000"/>
      <w:sz w:val="24"/>
      <w:szCs w:val="24"/>
      <w:shd w:val="clear" w:color="auto" w:fill="FFFFFF"/>
      <w:lang w:eastAsia="zh-CN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rPr>
      <w:sz w:val="20"/>
      <w:szCs w:val="20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paragraph" w:styleId="Revision">
    <w:name w:val="Revision"/>
    <w:pPr>
      <w:suppressAutoHyphens/>
      <w:spacing w:after="0" w:line="240" w:lineRule="auto"/>
    </w:p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mian-tomczak/tsr_15_00/relea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contact@tsr.edu.p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2670</Words>
  <Characters>15220</Characters>
  <Application>Microsoft Office Word</Application>
  <DocSecurity>0</DocSecurity>
  <Lines>126</Lines>
  <Paragraphs>35</Paragraphs>
  <ScaleCrop>false</ScaleCrop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Słodkowski</dc:creator>
  <dc:description/>
  <cp:lastModifiedBy>Damian Tomczak</cp:lastModifiedBy>
  <cp:revision>2</cp:revision>
  <dcterms:created xsi:type="dcterms:W3CDTF">2022-11-06T18:40:00Z</dcterms:created>
  <dcterms:modified xsi:type="dcterms:W3CDTF">2022-11-06T18:40:00Z</dcterms:modified>
</cp:coreProperties>
</file>